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F8354F" w14:paraId="192A28F0" w14:textId="77777777" w:rsidTr="00EA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34039732" w14:textId="77777777" w:rsidR="00F8354F" w:rsidRDefault="001F5152">
            <w:pPr>
              <w:pStyle w:val="Month"/>
              <w:spacing w:after="40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0BDE99C" wp14:editId="40B7EC19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116840</wp:posOffset>
                  </wp:positionV>
                  <wp:extent cx="1242060" cy="633095"/>
                  <wp:effectExtent l="0" t="0" r="0" b="0"/>
                  <wp:wrapTight wrapText="bothSides">
                    <wp:wrapPolygon edited="0">
                      <wp:start x="0" y="0"/>
                      <wp:lineTo x="0" y="18849"/>
                      <wp:lineTo x="9607" y="20798"/>
                      <wp:lineTo x="11595" y="20798"/>
                      <wp:lineTo x="21202" y="18849"/>
                      <wp:lineTo x="21202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trsLogo M1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4FC2">
              <w:fldChar w:fldCharType="begin"/>
            </w:r>
            <w:r w:rsidR="00804FC2">
              <w:instrText xml:space="preserve"> DOCVARIABLE  MonthStart \@ MMMM \* MERGEFORMAT </w:instrText>
            </w:r>
            <w:r w:rsidR="00804FC2">
              <w:fldChar w:fldCharType="separate"/>
            </w:r>
            <w:r w:rsidR="005C4EC3" w:rsidRPr="00EA6029">
              <w:rPr>
                <w:color w:val="326BA6"/>
              </w:rPr>
              <w:t>A</w:t>
            </w:r>
            <w:r w:rsidR="005C4EC3" w:rsidRPr="005C4EC3">
              <w:t>ugust</w:t>
            </w:r>
            <w:r w:rsidR="00804FC2"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08CC1ABB" w14:textId="77777777" w:rsidR="00F8354F" w:rsidRDefault="00804FC2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5C4EC3" w:rsidRPr="005C4EC3">
              <w:t>2020</w:t>
            </w:r>
            <w:r>
              <w:fldChar w:fldCharType="end"/>
            </w:r>
          </w:p>
        </w:tc>
      </w:tr>
      <w:tr w:rsidR="00F8354F" w14:paraId="0C9EC5F7" w14:textId="77777777" w:rsidTr="00EA11E4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01715117" w14:textId="77777777" w:rsidR="00F8354F" w:rsidRDefault="00F8354F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734080EC" w14:textId="77777777" w:rsidR="00F8354F" w:rsidRDefault="00F8354F">
            <w:pPr>
              <w:pStyle w:val="NoSpacing"/>
            </w:pPr>
          </w:p>
        </w:tc>
      </w:tr>
    </w:tbl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F8354F" w14:paraId="26A62382" w14:textId="77777777" w:rsidTr="00F8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778867687"/>
            <w:placeholder>
              <w:docPart w:val="6820875B531F4F19A49772A572D8A6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14:paraId="421D46DC" w14:textId="77777777" w:rsidR="00F8354F" w:rsidRDefault="00804FC2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78342D40" w14:textId="77777777" w:rsidR="00F8354F" w:rsidRDefault="00C02180">
            <w:pPr>
              <w:pStyle w:val="Days"/>
            </w:pPr>
            <w:sdt>
              <w:sdtPr>
                <w:id w:val="-1020851123"/>
                <w:placeholder>
                  <w:docPart w:val="0636DF6188EE427681CB99C53EFED8EF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Monday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04B8ED76" w14:textId="77777777" w:rsidR="00F8354F" w:rsidRDefault="00C02180">
            <w:pPr>
              <w:pStyle w:val="Days"/>
            </w:pPr>
            <w:sdt>
              <w:sdtPr>
                <w:id w:val="1121034790"/>
                <w:placeholder>
                  <w:docPart w:val="BB34F46BCFDA47248E0A0103795F24E7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Tuesday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457A690F" w14:textId="77777777" w:rsidR="00F8354F" w:rsidRDefault="00C02180">
            <w:pPr>
              <w:pStyle w:val="Days"/>
            </w:pPr>
            <w:sdt>
              <w:sdtPr>
                <w:id w:val="-328132386"/>
                <w:placeholder>
                  <w:docPart w:val="62145429E4FF4D9FA4C1CBCFB65A363D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Wednesday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041D5033" w14:textId="77777777" w:rsidR="00F8354F" w:rsidRDefault="00C02180">
            <w:pPr>
              <w:pStyle w:val="Days"/>
            </w:pPr>
            <w:sdt>
              <w:sdtPr>
                <w:id w:val="1241452743"/>
                <w:placeholder>
                  <w:docPart w:val="1D72FA4D2A9446E9A2BF8DB8D4F11531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Thursday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739A6FA5" w14:textId="77777777" w:rsidR="00F8354F" w:rsidRDefault="00C02180">
            <w:pPr>
              <w:pStyle w:val="Days"/>
            </w:pPr>
            <w:sdt>
              <w:sdtPr>
                <w:id w:val="-65336403"/>
                <w:placeholder>
                  <w:docPart w:val="0E4B8394BD714AA98EDAC6653701F6C6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Friday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06B9F2D9" w14:textId="77777777" w:rsidR="00F8354F" w:rsidRDefault="00C02180">
            <w:pPr>
              <w:pStyle w:val="Days"/>
            </w:pPr>
            <w:sdt>
              <w:sdtPr>
                <w:id w:val="825547652"/>
                <w:placeholder>
                  <w:docPart w:val="08E9ECAB41C24748BB56A03A3808A474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Saturday</w:t>
                </w:r>
              </w:sdtContent>
            </w:sdt>
          </w:p>
        </w:tc>
      </w:tr>
      <w:tr w:rsidR="00F8354F" w14:paraId="6DBE5CDF" w14:textId="77777777" w:rsidTr="00F8354F">
        <w:tc>
          <w:tcPr>
            <w:tcW w:w="714" w:type="pct"/>
            <w:tcBorders>
              <w:bottom w:val="nil"/>
            </w:tcBorders>
          </w:tcPr>
          <w:p w14:paraId="4EAD004D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C4EC3">
              <w:instrText>Saturday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DF16E26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C4EC3">
              <w:instrText>Saturday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5C4EC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21BA264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C4EC3">
              <w:instrText>Saturday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5C4EC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9319019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C4EC3">
              <w:instrText>Saturday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5C4EC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7F20A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D71EAA6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C4EC3">
              <w:instrText>Saturday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5C4EC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7F20A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643946E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C4EC3">
              <w:instrText>Saturday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5C4EC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7F20A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9A22DA8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5C4EC3">
              <w:instrText>Saturday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7F20A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7F20A4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5C4EC3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5C4EC3">
              <w:rPr>
                <w:noProof/>
              </w:rPr>
              <w:t>1</w:t>
            </w:r>
            <w:r>
              <w:fldChar w:fldCharType="end"/>
            </w:r>
          </w:p>
        </w:tc>
      </w:tr>
      <w:tr w:rsidR="00F8354F" w14:paraId="10D5D012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AFDC4DB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475EA7D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AB18A97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1E79C6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432A69A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62E3D95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6FD5C97" w14:textId="77777777" w:rsidR="00F8354F" w:rsidRDefault="00F8354F"/>
        </w:tc>
      </w:tr>
      <w:tr w:rsidR="00F8354F" w14:paraId="2F15E17C" w14:textId="77777777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59BF364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5C4EC3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AD52DA6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5C4EC3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452FEA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5C4EC3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C4C1286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5C4EC3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D6F9BD0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5C4EC3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DB93B3B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5C4EC3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621F08C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5C4EC3">
              <w:rPr>
                <w:noProof/>
              </w:rPr>
              <w:t>8</w:t>
            </w:r>
            <w:r>
              <w:fldChar w:fldCharType="end"/>
            </w:r>
          </w:p>
        </w:tc>
      </w:tr>
      <w:tr w:rsidR="00927579" w14:paraId="2BD43CA9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578157B" w14:textId="77777777" w:rsidR="00927579" w:rsidRDefault="00927579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ADCFBCF" w14:textId="77777777" w:rsidR="00927579" w:rsidRDefault="00927579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AB4EBDF" w14:textId="77777777" w:rsidR="00927579" w:rsidRDefault="00927579" w:rsidP="00927579">
            <w:r>
              <w:t>Unit 1, Part 1  AM</w:t>
            </w:r>
          </w:p>
          <w:p w14:paraId="79C9A246" w14:textId="77777777" w:rsidR="00927579" w:rsidRDefault="00927579" w:rsidP="00927579">
            <w:r w:rsidRPr="005A6914">
              <w:rPr>
                <w:color w:val="C00000"/>
              </w:rPr>
              <w:t>Unit 5, Part 1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7635695" w14:textId="77777777" w:rsidR="00927579" w:rsidRDefault="00927579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8FD7569" w14:textId="77777777" w:rsidR="00927579" w:rsidRPr="00A853DD" w:rsidRDefault="00927579" w:rsidP="00927579">
            <w:pPr>
              <w:rPr>
                <w:color w:val="000000" w:themeColor="text1"/>
              </w:rPr>
            </w:pPr>
            <w:r w:rsidRPr="00A853DD">
              <w:rPr>
                <w:color w:val="000000" w:themeColor="text1"/>
              </w:rPr>
              <w:t>Unit 1, Part 2   AM</w:t>
            </w:r>
          </w:p>
          <w:p w14:paraId="3E8E0A79" w14:textId="77777777" w:rsidR="00927579" w:rsidRDefault="00927579" w:rsidP="00927579">
            <w:r w:rsidRPr="00A853DD">
              <w:rPr>
                <w:color w:val="C00000"/>
              </w:rPr>
              <w:t>Unit 5,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A3488D0" w14:textId="77777777" w:rsidR="00927579" w:rsidRDefault="00927579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C7190FD" w14:textId="77777777" w:rsidR="00927579" w:rsidRDefault="00927579" w:rsidP="00927579"/>
        </w:tc>
      </w:tr>
      <w:tr w:rsidR="00927579" w14:paraId="474321A5" w14:textId="77777777" w:rsidTr="00F8354F">
        <w:tc>
          <w:tcPr>
            <w:tcW w:w="714" w:type="pct"/>
            <w:tcBorders>
              <w:bottom w:val="nil"/>
            </w:tcBorders>
          </w:tcPr>
          <w:p w14:paraId="0827F7E3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05D86CD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F0916F4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AC25620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C6ED66D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324F467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BC10755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CA1F26" w14:paraId="5EFC0E93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56E81A4" w14:textId="77777777" w:rsidR="00CA1F26" w:rsidRDefault="00CA1F26" w:rsidP="00CA1F26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707474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>EC Unit</w:t>
            </w:r>
            <w:r>
              <w:rPr>
                <w:color w:val="0070C0"/>
              </w:rPr>
              <w:t>s 1-2,</w:t>
            </w:r>
          </w:p>
          <w:p w14:paraId="143053FE" w14:textId="77777777" w:rsidR="00CA1F26" w:rsidRDefault="00CA1F26" w:rsidP="00CA1F26">
            <w:r>
              <w:rPr>
                <w:color w:val="0070C0"/>
              </w:rPr>
              <w:t xml:space="preserve">Part 1  </w:t>
            </w:r>
            <w:r w:rsidRPr="00910DFC">
              <w:rPr>
                <w:color w:val="0070C0"/>
              </w:rPr>
              <w:t>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D13068D" w14:textId="77777777" w:rsidR="00CA1F26" w:rsidRPr="005A6914" w:rsidRDefault="00CA1F26" w:rsidP="00CA1F26">
            <w:pPr>
              <w:rPr>
                <w:color w:val="C00000"/>
              </w:rPr>
            </w:pPr>
            <w:r w:rsidRPr="005A6914">
              <w:rPr>
                <w:color w:val="C00000"/>
              </w:rPr>
              <w:t>Unit 2, Part 1  PM</w:t>
            </w:r>
          </w:p>
          <w:p w14:paraId="7DEF0970" w14:textId="77777777" w:rsidR="00CA1F26" w:rsidRDefault="00CA1F26" w:rsidP="00CA1F26">
            <w:r>
              <w:t>Unit 6,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64A130F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>EC Unit</w:t>
            </w:r>
            <w:r>
              <w:rPr>
                <w:color w:val="0070C0"/>
              </w:rPr>
              <w:t>s 1-2,</w:t>
            </w:r>
          </w:p>
          <w:p w14:paraId="72CA0C93" w14:textId="77777777" w:rsidR="00CA1F26" w:rsidRDefault="00CA1F26" w:rsidP="00CA1F26">
            <w:r>
              <w:rPr>
                <w:color w:val="0070C0"/>
              </w:rPr>
              <w:t xml:space="preserve">Part 2  </w:t>
            </w:r>
            <w:r w:rsidRPr="00910DFC">
              <w:rPr>
                <w:color w:val="0070C0"/>
              </w:rPr>
              <w:t>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C515358" w14:textId="77777777" w:rsidR="00CA1F26" w:rsidRPr="00A853DD" w:rsidRDefault="00CA1F26" w:rsidP="00CA1F26">
            <w:pPr>
              <w:rPr>
                <w:color w:val="C00000"/>
              </w:rPr>
            </w:pPr>
            <w:r w:rsidRPr="00A853DD">
              <w:rPr>
                <w:color w:val="C00000"/>
              </w:rPr>
              <w:t>Unit 2, Part 2   PM</w:t>
            </w:r>
          </w:p>
          <w:p w14:paraId="66F73F31" w14:textId="77777777" w:rsidR="00CA1F26" w:rsidRDefault="00CA1F26" w:rsidP="00CA1F26">
            <w:r>
              <w:t>Unit 6,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6402E0B" w14:textId="77777777" w:rsidR="00CA1F26" w:rsidRDefault="00CA1F26" w:rsidP="00CA1F26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7331D68" w14:textId="77777777" w:rsidR="00CA1F26" w:rsidRDefault="00CA1F26" w:rsidP="00CA1F26"/>
        </w:tc>
      </w:tr>
      <w:tr w:rsidR="00CA1F26" w14:paraId="4528B513" w14:textId="77777777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6C7F78B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407056AE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0BA1A1E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E88C09F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F5277CB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9CA6D1A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5C86DCB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</w:tr>
      <w:tr w:rsidR="00CA1F26" w14:paraId="1E8D9702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5B779CF" w14:textId="77777777" w:rsidR="00CA1F26" w:rsidRDefault="00CA1F26" w:rsidP="00CA1F26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AC8E739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 xml:space="preserve">EC </w:t>
            </w:r>
            <w:r>
              <w:rPr>
                <w:color w:val="0070C0"/>
              </w:rPr>
              <w:t>Units 3-4,</w:t>
            </w:r>
          </w:p>
          <w:p w14:paraId="785B3432" w14:textId="77777777" w:rsidR="00CA1F26" w:rsidRDefault="00CA1F26" w:rsidP="00CA1F26">
            <w:r>
              <w:rPr>
                <w:color w:val="0070C0"/>
              </w:rPr>
              <w:t xml:space="preserve">Part 1 </w:t>
            </w:r>
            <w:r w:rsidRPr="00910DFC">
              <w:rPr>
                <w:color w:val="0070C0"/>
              </w:rPr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DEE4EBC" w14:textId="77777777" w:rsidR="00CA1F26" w:rsidRPr="005A6914" w:rsidRDefault="00CA1F26" w:rsidP="00CA1F26">
            <w:pPr>
              <w:rPr>
                <w:color w:val="C00000"/>
              </w:rPr>
            </w:pPr>
            <w:r>
              <w:rPr>
                <w:color w:val="C00000"/>
              </w:rPr>
              <w:t>Unit 3</w:t>
            </w:r>
            <w:r w:rsidRPr="005A6914">
              <w:rPr>
                <w:color w:val="C00000"/>
              </w:rPr>
              <w:t>, Part 1  PM</w:t>
            </w:r>
          </w:p>
          <w:p w14:paraId="1A4F63C8" w14:textId="77777777" w:rsidR="00CA1F26" w:rsidRDefault="00CA1F26" w:rsidP="00CA1F26">
            <w:r>
              <w:t>Unit 7,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2B3AF31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 xml:space="preserve">EC </w:t>
            </w:r>
            <w:r>
              <w:rPr>
                <w:color w:val="0070C0"/>
              </w:rPr>
              <w:t>Units 3-4,</w:t>
            </w:r>
          </w:p>
          <w:p w14:paraId="7254EC33" w14:textId="77777777" w:rsidR="00CA1F26" w:rsidRDefault="00CA1F26" w:rsidP="00CA1F26">
            <w:r>
              <w:rPr>
                <w:color w:val="0070C0"/>
              </w:rPr>
              <w:t xml:space="preserve">Part 2 </w:t>
            </w:r>
            <w:r w:rsidRPr="00910DFC">
              <w:rPr>
                <w:color w:val="0070C0"/>
              </w:rPr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EF6550B" w14:textId="77777777" w:rsidR="00CA1F26" w:rsidRPr="00927579" w:rsidRDefault="00CA1F26" w:rsidP="00CA1F26">
            <w:pPr>
              <w:rPr>
                <w:color w:val="C00000"/>
              </w:rPr>
            </w:pPr>
            <w:r>
              <w:rPr>
                <w:color w:val="C00000"/>
              </w:rPr>
              <w:t>Unit 3</w:t>
            </w:r>
            <w:r w:rsidRPr="00927579">
              <w:rPr>
                <w:color w:val="C00000"/>
              </w:rPr>
              <w:t>, Part 2   PM</w:t>
            </w:r>
          </w:p>
          <w:p w14:paraId="0B294BDC" w14:textId="77777777" w:rsidR="00CA1F26" w:rsidRDefault="00CA1F26" w:rsidP="00CA1F26">
            <w:r>
              <w:rPr>
                <w:color w:val="auto"/>
              </w:rPr>
              <w:t>Unit 7</w:t>
            </w:r>
            <w:r w:rsidRPr="00A853DD">
              <w:rPr>
                <w:color w:val="auto"/>
              </w:rPr>
              <w:t>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A4FE7A0" w14:textId="77777777" w:rsidR="00CA1F26" w:rsidRDefault="00CA1F26" w:rsidP="00CA1F26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75C182" w14:textId="77777777" w:rsidR="00CA1F26" w:rsidRDefault="00CA1F26" w:rsidP="00CA1F26"/>
        </w:tc>
      </w:tr>
      <w:tr w:rsidR="00CA1F26" w14:paraId="1F0D6373" w14:textId="77777777" w:rsidTr="00F8354F">
        <w:tc>
          <w:tcPr>
            <w:tcW w:w="714" w:type="pct"/>
            <w:tcBorders>
              <w:bottom w:val="nil"/>
            </w:tcBorders>
          </w:tcPr>
          <w:p w14:paraId="38E6E817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22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D629552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A0731E6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112067E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B8FE39E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A1C080D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06DCAE4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</w:tr>
      <w:tr w:rsidR="00CA1F26" w14:paraId="442E4D43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FACE55A" w14:textId="77777777" w:rsidR="00CA1F26" w:rsidRDefault="00CA1F26" w:rsidP="00CA1F26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6E79ED7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>EC Unit</w:t>
            </w:r>
            <w:r>
              <w:rPr>
                <w:color w:val="0070C0"/>
              </w:rPr>
              <w:t>s 1-2,</w:t>
            </w:r>
          </w:p>
          <w:p w14:paraId="7EC55C38" w14:textId="77777777" w:rsidR="00CA1F26" w:rsidRDefault="00CA1F26" w:rsidP="00CA1F26">
            <w:r>
              <w:rPr>
                <w:color w:val="0070C0"/>
              </w:rPr>
              <w:t xml:space="preserve">Part 1  </w:t>
            </w:r>
            <w:r w:rsidRPr="00910DFC">
              <w:rPr>
                <w:color w:val="0070C0"/>
              </w:rPr>
              <w:t>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46FC06F" w14:textId="77777777" w:rsidR="00CA1F26" w:rsidRPr="00A853DD" w:rsidRDefault="00CA1F26" w:rsidP="00CA1F26">
            <w:pPr>
              <w:rPr>
                <w:color w:val="auto"/>
              </w:rPr>
            </w:pPr>
            <w:r>
              <w:rPr>
                <w:color w:val="auto"/>
              </w:rPr>
              <w:t>Unit 4</w:t>
            </w:r>
            <w:r w:rsidRPr="00A853DD">
              <w:rPr>
                <w:color w:val="auto"/>
              </w:rPr>
              <w:t>, Part 1</w:t>
            </w:r>
            <w:r>
              <w:rPr>
                <w:color w:val="auto"/>
              </w:rPr>
              <w:t xml:space="preserve">  A</w:t>
            </w:r>
            <w:r w:rsidRPr="00A853DD">
              <w:rPr>
                <w:color w:val="auto"/>
              </w:rPr>
              <w:t>M</w:t>
            </w:r>
          </w:p>
          <w:p w14:paraId="7E365855" w14:textId="77777777" w:rsidR="00CA1F26" w:rsidRDefault="00CA1F26" w:rsidP="00CA1F26">
            <w:r>
              <w:rPr>
                <w:color w:val="C00000"/>
              </w:rPr>
              <w:t>Unit 8</w:t>
            </w:r>
            <w:r w:rsidRPr="00927579">
              <w:rPr>
                <w:color w:val="C00000"/>
              </w:rPr>
              <w:t>, Part 1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5E7B862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>EC Unit</w:t>
            </w:r>
            <w:r>
              <w:rPr>
                <w:color w:val="0070C0"/>
              </w:rPr>
              <w:t>s 1-2,</w:t>
            </w:r>
          </w:p>
          <w:p w14:paraId="259932B0" w14:textId="77777777" w:rsidR="00CA1F26" w:rsidRDefault="00CA1F26" w:rsidP="00CA1F26">
            <w:r>
              <w:rPr>
                <w:color w:val="0070C0"/>
              </w:rPr>
              <w:t xml:space="preserve">Part 1  </w:t>
            </w:r>
            <w:r w:rsidRPr="00910DFC">
              <w:rPr>
                <w:color w:val="0070C0"/>
              </w:rPr>
              <w:t>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13A4E6D" w14:textId="77777777" w:rsidR="00CA1F26" w:rsidRPr="00A853DD" w:rsidRDefault="00CA1F26" w:rsidP="00CA1F26">
            <w:pPr>
              <w:rPr>
                <w:color w:val="auto"/>
              </w:rPr>
            </w:pPr>
            <w:r>
              <w:rPr>
                <w:color w:val="auto"/>
              </w:rPr>
              <w:t>Unit 4</w:t>
            </w:r>
            <w:r w:rsidRPr="00A853DD">
              <w:rPr>
                <w:color w:val="auto"/>
              </w:rPr>
              <w:t xml:space="preserve">, Part 2   </w:t>
            </w:r>
            <w:r>
              <w:rPr>
                <w:color w:val="auto"/>
              </w:rPr>
              <w:t>A</w:t>
            </w:r>
            <w:r w:rsidRPr="00A853DD">
              <w:rPr>
                <w:color w:val="auto"/>
              </w:rPr>
              <w:t>M</w:t>
            </w:r>
          </w:p>
          <w:p w14:paraId="34DF5FD3" w14:textId="77777777" w:rsidR="00CA1F26" w:rsidRPr="00A853DD" w:rsidRDefault="00CA1F26" w:rsidP="00CA1F26">
            <w:pPr>
              <w:rPr>
                <w:color w:val="C00000"/>
              </w:rPr>
            </w:pPr>
            <w:r>
              <w:rPr>
                <w:color w:val="C00000"/>
              </w:rPr>
              <w:t>Unit 8</w:t>
            </w:r>
            <w:r w:rsidRPr="00927579">
              <w:rPr>
                <w:color w:val="C00000"/>
              </w:rPr>
              <w:t>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6BEC47" w14:textId="77777777" w:rsidR="00CA1F26" w:rsidRDefault="00CA1F26" w:rsidP="00CA1F26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F546833" w14:textId="77777777" w:rsidR="00CA1F26" w:rsidRDefault="00CA1F26" w:rsidP="00CA1F26"/>
        </w:tc>
      </w:tr>
      <w:tr w:rsidR="00CA1F26" w14:paraId="7494EAF0" w14:textId="77777777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F56C9EC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F8D409E" w14:textId="77777777" w:rsidR="00CA1F26" w:rsidRDefault="00CA1F26" w:rsidP="00CA1F26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8F4DE17" w14:textId="77777777" w:rsidR="00CA1F26" w:rsidRDefault="00CA1F26" w:rsidP="00CA1F26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4F8F964" w14:textId="77777777" w:rsidR="00CA1F26" w:rsidRDefault="00CA1F26" w:rsidP="00CA1F26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E842D6C" w14:textId="77777777" w:rsidR="00CA1F26" w:rsidRDefault="00CA1F26" w:rsidP="00CA1F26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FCF55A3" w14:textId="77777777" w:rsidR="00CA1F26" w:rsidRDefault="00CA1F26" w:rsidP="00CA1F26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0151A0A" w14:textId="77777777" w:rsidR="00CA1F26" w:rsidRDefault="00CA1F26" w:rsidP="00CA1F26">
            <w:pPr>
              <w:pStyle w:val="Dates"/>
            </w:pPr>
          </w:p>
        </w:tc>
      </w:tr>
      <w:tr w:rsidR="00CA1F26" w14:paraId="5DA5DA6C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1005FC64" w14:textId="77777777" w:rsidR="00CA1F26" w:rsidRDefault="00CA1F26" w:rsidP="00CA1F26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50B03DE7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 xml:space="preserve">EC </w:t>
            </w:r>
            <w:r>
              <w:rPr>
                <w:color w:val="0070C0"/>
              </w:rPr>
              <w:t>Units 3-4,</w:t>
            </w:r>
          </w:p>
          <w:p w14:paraId="14439BE4" w14:textId="77777777" w:rsidR="00CA1F26" w:rsidRDefault="00CA1F26" w:rsidP="00CA1F26">
            <w:r>
              <w:rPr>
                <w:color w:val="0070C0"/>
              </w:rPr>
              <w:t xml:space="preserve">Part 1 </w:t>
            </w:r>
            <w:r w:rsidRPr="00910DFC">
              <w:rPr>
                <w:color w:val="0070C0"/>
              </w:rPr>
              <w:t xml:space="preserve"> PM</w:t>
            </w: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0C02C8F" w14:textId="77777777" w:rsidR="00CA1F26" w:rsidRDefault="00CA1F26" w:rsidP="00CA1F26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77A1C4D" w14:textId="77777777" w:rsidR="00CA1F26" w:rsidRDefault="00CA1F26" w:rsidP="00CA1F26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529C9236" w14:textId="77777777" w:rsidR="00CA1F26" w:rsidRDefault="00CA1F26" w:rsidP="00CA1F26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5BA1F78F" w14:textId="77777777" w:rsidR="00CA1F26" w:rsidRDefault="00CA1F26" w:rsidP="00CA1F26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FA30FE6" w14:textId="77777777" w:rsidR="00CA1F26" w:rsidRDefault="00CA1F26" w:rsidP="00CA1F26"/>
        </w:tc>
      </w:tr>
    </w:tbl>
    <w:tbl>
      <w:tblPr>
        <w:tblStyle w:val="PlainTable4"/>
        <w:tblW w:w="5001" w:type="pct"/>
        <w:tblInd w:w="-5" w:type="dxa"/>
        <w:tblCellMar>
          <w:top w:w="216" w:type="dxa"/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7205"/>
        <w:gridCol w:w="4143"/>
        <w:gridCol w:w="3055"/>
      </w:tblGrid>
      <w:tr w:rsidR="00AA4AA5" w14:paraId="1AF13925" w14:textId="77777777" w:rsidTr="00A84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881"/>
        </w:trPr>
        <w:tc>
          <w:tcPr>
            <w:tcW w:w="7200" w:type="dxa"/>
            <w:tcMar>
              <w:left w:w="0" w:type="dxa"/>
            </w:tcMar>
          </w:tcPr>
          <w:p w14:paraId="3EB9426B" w14:textId="77777777" w:rsidR="00AA4AA5" w:rsidRPr="00EA6029" w:rsidRDefault="00AA4AA5" w:rsidP="00A846DA">
            <w:pPr>
              <w:pStyle w:val="Heading2"/>
              <w:spacing w:before="120"/>
              <w:ind w:left="354"/>
              <w:outlineLvl w:val="1"/>
              <w:rPr>
                <w:color w:val="326BA6"/>
              </w:rPr>
            </w:pPr>
            <w:r>
              <w:rPr>
                <w:color w:val="326BA6"/>
              </w:rPr>
              <w:t>Registration</w:t>
            </w:r>
            <w:r w:rsidRPr="00EA6029">
              <w:rPr>
                <w:color w:val="326BA6"/>
              </w:rPr>
              <w:t xml:space="preserve"> </w:t>
            </w:r>
          </w:p>
          <w:p w14:paraId="6435CCE6" w14:textId="77777777" w:rsidR="00AA4AA5" w:rsidRDefault="00AA4AA5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>
              <w:t xml:space="preserve">Register at </w:t>
            </w:r>
            <w:hyperlink r:id="rId9" w:history="1">
              <w:r>
                <w:rPr>
                  <w:rStyle w:val="Hyperlink"/>
                </w:rPr>
                <w:t>https://www.voyagersopris.com/professional-development/letrs/training-support</w:t>
              </w:r>
            </w:hyperlink>
          </w:p>
          <w:p w14:paraId="7F027F13" w14:textId="77777777" w:rsidR="00A846DA" w:rsidRDefault="00A846DA" w:rsidP="00A846DA">
            <w:pPr>
              <w:pStyle w:val="ListParagraph"/>
              <w:spacing w:before="120"/>
              <w:ind w:left="714"/>
            </w:pPr>
          </w:p>
          <w:p w14:paraId="1DD1EED8" w14:textId="77777777" w:rsidR="00AA4AA5" w:rsidRPr="00AA4AA5" w:rsidRDefault="00AA4AA5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 w:rsidRPr="00AA4AA5">
              <w:t>Make payment of $300 per Unit training (includes Parts 1 &amp; 2)</w:t>
            </w:r>
          </w:p>
        </w:tc>
        <w:tc>
          <w:tcPr>
            <w:tcW w:w="4140" w:type="dxa"/>
          </w:tcPr>
          <w:p w14:paraId="19C4A086" w14:textId="77777777" w:rsidR="00AA4AA5" w:rsidRPr="00EA6029" w:rsidRDefault="00AA4AA5" w:rsidP="00A846DA">
            <w:pPr>
              <w:pStyle w:val="Heading2"/>
              <w:spacing w:before="120"/>
              <w:outlineLvl w:val="1"/>
              <w:rPr>
                <w:color w:val="326BA6"/>
              </w:rPr>
            </w:pPr>
            <w:r w:rsidRPr="00EA6029">
              <w:rPr>
                <w:color w:val="326BA6"/>
              </w:rPr>
              <w:t>Training Times</w:t>
            </w:r>
          </w:p>
          <w:p w14:paraId="274EF62B" w14:textId="77777777" w:rsidR="00AA4AA5" w:rsidRDefault="00AA4AA5" w:rsidP="00910DFC">
            <w:pPr>
              <w:spacing w:before="0"/>
            </w:pPr>
            <w:r>
              <w:t>All times are listed in Central Time</w:t>
            </w:r>
          </w:p>
          <w:p w14:paraId="1B46A006" w14:textId="77777777" w:rsidR="00910DFC" w:rsidRDefault="00910DFC" w:rsidP="00910DFC">
            <w:pPr>
              <w:spacing w:before="0"/>
            </w:pPr>
          </w:p>
          <w:p w14:paraId="7F75B5D5" w14:textId="77777777" w:rsidR="00AA4AA5" w:rsidRDefault="00EB7782" w:rsidP="00910DFC">
            <w:pPr>
              <w:spacing w:before="0"/>
            </w:pPr>
            <w:r>
              <w:t>AM = 9:00 am – 12:00 p</w:t>
            </w:r>
            <w:r w:rsidR="00AA4AA5">
              <w:t xml:space="preserve">m </w:t>
            </w:r>
          </w:p>
          <w:p w14:paraId="61CD9A4C" w14:textId="77777777" w:rsidR="00AA4AA5" w:rsidRDefault="00EB7782" w:rsidP="00910DFC">
            <w:pPr>
              <w:spacing w:before="0"/>
              <w:rPr>
                <w:color w:val="C00000"/>
              </w:rPr>
            </w:pPr>
            <w:r>
              <w:rPr>
                <w:color w:val="C00000"/>
              </w:rPr>
              <w:t>PM = 2:00 pm – 5:0</w:t>
            </w:r>
            <w:r w:rsidR="00AA4AA5" w:rsidRPr="005A6914">
              <w:rPr>
                <w:color w:val="C00000"/>
              </w:rPr>
              <w:t>0 pm</w:t>
            </w:r>
          </w:p>
          <w:p w14:paraId="27A5416F" w14:textId="77777777" w:rsidR="00910DFC" w:rsidRPr="00EB7782" w:rsidRDefault="00EB7782" w:rsidP="00910DFC">
            <w:pPr>
              <w:spacing w:before="0"/>
              <w:rPr>
                <w:color w:val="0070C0"/>
              </w:rPr>
            </w:pPr>
            <w:r>
              <w:rPr>
                <w:color w:val="0070C0"/>
              </w:rPr>
              <w:t xml:space="preserve">(EC) </w:t>
            </w:r>
            <w:r w:rsidR="00910DFC" w:rsidRPr="00EB7782">
              <w:rPr>
                <w:color w:val="0070C0"/>
              </w:rPr>
              <w:t xml:space="preserve">PM = </w:t>
            </w:r>
            <w:r>
              <w:rPr>
                <w:color w:val="0070C0"/>
              </w:rPr>
              <w:t>2:0</w:t>
            </w:r>
            <w:r w:rsidRPr="00EB7782">
              <w:rPr>
                <w:color w:val="0070C0"/>
              </w:rPr>
              <w:t>0 pm – 5:</w:t>
            </w:r>
            <w:r>
              <w:rPr>
                <w:color w:val="0070C0"/>
              </w:rPr>
              <w:t>0</w:t>
            </w:r>
            <w:r w:rsidRPr="00EB7782">
              <w:rPr>
                <w:color w:val="0070C0"/>
              </w:rPr>
              <w:t xml:space="preserve">0 pm </w:t>
            </w:r>
          </w:p>
          <w:p w14:paraId="09CC016A" w14:textId="77777777" w:rsidR="00910DFC" w:rsidRDefault="00910DFC" w:rsidP="00910DFC">
            <w:pPr>
              <w:spacing w:before="0"/>
            </w:pPr>
          </w:p>
        </w:tc>
        <w:tc>
          <w:tcPr>
            <w:tcW w:w="3053" w:type="dxa"/>
            <w:tcMar>
              <w:right w:w="0" w:type="dxa"/>
            </w:tcMar>
          </w:tcPr>
          <w:p w14:paraId="725EFAEC" w14:textId="77777777" w:rsidR="00AA4AA5" w:rsidRDefault="00AA4AA5">
            <w:pPr>
              <w:pStyle w:val="Heading2"/>
              <w:spacing w:after="40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6AE9609C" wp14:editId="162C1F3C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160034</wp:posOffset>
                  </wp:positionV>
                  <wp:extent cx="1170371" cy="546117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1096" y="21098"/>
                      <wp:lineTo x="2109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s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71" cy="54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CD3183" w14:textId="77777777" w:rsidR="00AA4AA5" w:rsidRDefault="00AA4AA5" w:rsidP="004F281E">
            <w:pPr>
              <w:spacing w:before="0"/>
            </w:pPr>
          </w:p>
        </w:tc>
      </w:tr>
    </w:tbl>
    <w:p w14:paraId="332A1004" w14:textId="77777777" w:rsidR="00F9134E" w:rsidRDefault="00B263B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6FD44" wp14:editId="481EE395">
                <wp:simplePos x="0" y="0"/>
                <wp:positionH relativeFrom="column">
                  <wp:posOffset>1264920</wp:posOffset>
                </wp:positionH>
                <wp:positionV relativeFrom="paragraph">
                  <wp:posOffset>-6682105</wp:posOffset>
                </wp:positionV>
                <wp:extent cx="3070860" cy="981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97D85" w14:textId="77777777" w:rsidR="00AA4AA5" w:rsidRPr="00B263B6" w:rsidRDefault="00D22ED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263B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Public Unit Training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9.6pt;margin-top:-526.15pt;width:241.8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" filled="f" stroked="f" strokeweight=".5pt">
                <v:textbox>
                  <w:txbxContent>
                    <w:p w:rsidR="00AA4AA5" w:rsidRPr="00B263B6" w:rsidRDefault="00D22ED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B263B6">
                        <w:rPr>
                          <w:b/>
                          <w:sz w:val="40"/>
                          <w:szCs w:val="40"/>
                        </w:rPr>
                        <w:t xml:space="preserve">Public Unit Training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F9134E" w14:paraId="0009133B" w14:textId="77777777" w:rsidTr="0092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6FB53F8B" w14:textId="77777777" w:rsidR="00F9134E" w:rsidRDefault="00B263B6" w:rsidP="00927579">
            <w:pPr>
              <w:pStyle w:val="Month"/>
              <w:spacing w:after="4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0DA8B6" wp14:editId="7B0E494C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-12700</wp:posOffset>
                      </wp:positionV>
                      <wp:extent cx="2514600" cy="8382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A39F38" w14:textId="77777777" w:rsidR="00B263B6" w:rsidRPr="00B263B6" w:rsidRDefault="00B263B6" w:rsidP="00B263B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B263B6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Public Unit Training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7A04BE8" id="Text Box 13" o:spid="_x0000_s1027" type="#_x0000_t202" style="position:absolute;left:0;text-align:left;margin-left:93.85pt;margin-top:-1pt;width:198pt;height:6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" filled="f" stroked="f" strokeweight=".5pt">
                      <v:textbox>
                        <w:txbxContent>
                          <w:p w:rsidR="00B263B6" w:rsidRPr="00B263B6" w:rsidRDefault="00B263B6" w:rsidP="00B263B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263B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Public Unit Training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5152"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6E1EDA20" wp14:editId="30A2DEA9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104775</wp:posOffset>
                  </wp:positionV>
                  <wp:extent cx="1242060" cy="633095"/>
                  <wp:effectExtent l="0" t="0" r="0" b="0"/>
                  <wp:wrapTight wrapText="bothSides">
                    <wp:wrapPolygon edited="0">
                      <wp:start x="0" y="0"/>
                      <wp:lineTo x="0" y="18849"/>
                      <wp:lineTo x="9607" y="20798"/>
                      <wp:lineTo x="11595" y="20798"/>
                      <wp:lineTo x="21202" y="18849"/>
                      <wp:lineTo x="21202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trsLogo M1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134E">
              <w:br w:type="page"/>
            </w:r>
            <w:r w:rsidR="00F9134E">
              <w:fldChar w:fldCharType="begin"/>
            </w:r>
            <w:r w:rsidR="00F9134E">
              <w:instrText xml:space="preserve"> DOCVARIABLE  MonthStart \@ MMMM \* MERGEFORMAT </w:instrText>
            </w:r>
            <w:r w:rsidR="00F9134E">
              <w:fldChar w:fldCharType="separate"/>
            </w:r>
            <w:r w:rsidR="00F9134E" w:rsidRPr="007258D8">
              <w:rPr>
                <w:color w:val="326BA6"/>
              </w:rPr>
              <w:t>September</w:t>
            </w:r>
            <w:r w:rsidR="00F9134E"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1753AC63" w14:textId="77777777" w:rsidR="00F9134E" w:rsidRDefault="00F9134E" w:rsidP="00927579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Pr="007258D8">
              <w:t>2020</w:t>
            </w:r>
            <w:r>
              <w:fldChar w:fldCharType="end"/>
            </w:r>
          </w:p>
        </w:tc>
      </w:tr>
      <w:tr w:rsidR="00F9134E" w14:paraId="099751D5" w14:textId="77777777" w:rsidTr="00927579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773379EC" w14:textId="77777777" w:rsidR="00F9134E" w:rsidRDefault="00F9134E" w:rsidP="00927579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0CD95B7C" w14:textId="77777777" w:rsidR="00F9134E" w:rsidRDefault="00F9134E" w:rsidP="00927579">
            <w:pPr>
              <w:pStyle w:val="NoSpacing"/>
            </w:pPr>
          </w:p>
        </w:tc>
      </w:tr>
    </w:tbl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F9134E" w14:paraId="1413A711" w14:textId="77777777" w:rsidTr="0092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411444170"/>
            <w:placeholder>
              <w:docPart w:val="6AA35C05EE604A77A3BABB52AB89C1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14:paraId="0D2B0B2F" w14:textId="77777777" w:rsidR="00F9134E" w:rsidRDefault="00F9134E" w:rsidP="00927579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4758C365" w14:textId="77777777" w:rsidR="00F9134E" w:rsidRDefault="00C02180" w:rsidP="00927579">
            <w:pPr>
              <w:pStyle w:val="Days"/>
            </w:pPr>
            <w:sdt>
              <w:sdtPr>
                <w:id w:val="969481419"/>
                <w:placeholder>
                  <w:docPart w:val="E07A5A1EB4B445C482E208358A53E8B3"/>
                </w:placeholder>
                <w:temporary/>
                <w:showingPlcHdr/>
                <w15:appearance w15:val="hidden"/>
              </w:sdtPr>
              <w:sdtEndPr/>
              <w:sdtContent>
                <w:r w:rsidR="00F9134E">
                  <w:t>Monday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334CD1CF" w14:textId="77777777" w:rsidR="00F9134E" w:rsidRDefault="00C02180" w:rsidP="00927579">
            <w:pPr>
              <w:pStyle w:val="Days"/>
            </w:pPr>
            <w:sdt>
              <w:sdtPr>
                <w:id w:val="-197630852"/>
                <w:placeholder>
                  <w:docPart w:val="665DC1C4DDAF4CF1B246295C87200775"/>
                </w:placeholder>
                <w:temporary/>
                <w:showingPlcHdr/>
                <w15:appearance w15:val="hidden"/>
              </w:sdtPr>
              <w:sdtEndPr/>
              <w:sdtContent>
                <w:r w:rsidR="00F9134E">
                  <w:t>Tuesday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2519BD0E" w14:textId="77777777" w:rsidR="00F9134E" w:rsidRDefault="00C02180" w:rsidP="00927579">
            <w:pPr>
              <w:pStyle w:val="Days"/>
            </w:pPr>
            <w:sdt>
              <w:sdtPr>
                <w:id w:val="1206219997"/>
                <w:placeholder>
                  <w:docPart w:val="782FCB2BD9954ADFB16E3A5FED89597F"/>
                </w:placeholder>
                <w:temporary/>
                <w:showingPlcHdr/>
                <w15:appearance w15:val="hidden"/>
              </w:sdtPr>
              <w:sdtEndPr/>
              <w:sdtContent>
                <w:r w:rsidR="00F9134E">
                  <w:t>Wednesday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6776872B" w14:textId="77777777" w:rsidR="00F9134E" w:rsidRDefault="00C02180" w:rsidP="00927579">
            <w:pPr>
              <w:pStyle w:val="Days"/>
            </w:pPr>
            <w:sdt>
              <w:sdtPr>
                <w:id w:val="-1751882303"/>
                <w:placeholder>
                  <w:docPart w:val="F40173130BD24F23B5FF6CB5121D4398"/>
                </w:placeholder>
                <w:temporary/>
                <w:showingPlcHdr/>
                <w15:appearance w15:val="hidden"/>
              </w:sdtPr>
              <w:sdtEndPr/>
              <w:sdtContent>
                <w:r w:rsidR="00F9134E">
                  <w:t>Thursday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492C6898" w14:textId="77777777" w:rsidR="00F9134E" w:rsidRDefault="00C02180" w:rsidP="00927579">
            <w:pPr>
              <w:pStyle w:val="Days"/>
            </w:pPr>
            <w:sdt>
              <w:sdtPr>
                <w:id w:val="-169882221"/>
                <w:placeholder>
                  <w:docPart w:val="9ADACA52B9A54A6ABBB5802233DB9446"/>
                </w:placeholder>
                <w:temporary/>
                <w:showingPlcHdr/>
                <w15:appearance w15:val="hidden"/>
              </w:sdtPr>
              <w:sdtEndPr/>
              <w:sdtContent>
                <w:r w:rsidR="00F9134E">
                  <w:t>Friday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47B55F3E" w14:textId="77777777" w:rsidR="00F9134E" w:rsidRDefault="00C02180" w:rsidP="00927579">
            <w:pPr>
              <w:pStyle w:val="Days"/>
            </w:pPr>
            <w:sdt>
              <w:sdtPr>
                <w:id w:val="-435139342"/>
                <w:placeholder>
                  <w:docPart w:val="4B6A10E2A58E4DC9958FF864B1AB9980"/>
                </w:placeholder>
                <w:temporary/>
                <w:showingPlcHdr/>
                <w15:appearance w15:val="hidden"/>
              </w:sdtPr>
              <w:sdtEndPr/>
              <w:sdtContent>
                <w:r w:rsidR="00F9134E">
                  <w:t>Saturday</w:t>
                </w:r>
              </w:sdtContent>
            </w:sdt>
          </w:p>
        </w:tc>
      </w:tr>
      <w:tr w:rsidR="00F9134E" w14:paraId="347EE6B9" w14:textId="77777777" w:rsidTr="00927579">
        <w:tc>
          <w:tcPr>
            <w:tcW w:w="714" w:type="pct"/>
            <w:tcBorders>
              <w:bottom w:val="nil"/>
            </w:tcBorders>
          </w:tcPr>
          <w:p w14:paraId="50FCECF9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21BF655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5C5E79B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452FF26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F13267B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CB7EFB6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73E757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F9134E" w14:paraId="78B11EF3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3661343" w14:textId="77777777" w:rsidR="00F9134E" w:rsidRDefault="00F9134E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DFDB2D3" w14:textId="77777777" w:rsidR="00F9134E" w:rsidRDefault="00F9134E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8C23F6B" w14:textId="77777777" w:rsidR="00A846DA" w:rsidRDefault="00A846DA" w:rsidP="00A846DA">
            <w:r>
              <w:t>Unit 1, Part 1  AM</w:t>
            </w:r>
          </w:p>
          <w:p w14:paraId="1F079B9A" w14:textId="77777777" w:rsidR="00F9134E" w:rsidRDefault="00A846DA" w:rsidP="00A846DA">
            <w:r w:rsidRPr="005A6914">
              <w:rPr>
                <w:color w:val="C00000"/>
              </w:rPr>
              <w:t>Unit 5, Part 1  PM</w:t>
            </w:r>
            <w:r>
              <w:t xml:space="preserve">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1E93179" w14:textId="77777777" w:rsidR="00CA1F26" w:rsidRDefault="00CA1F26" w:rsidP="00CA1F26">
            <w:pPr>
              <w:rPr>
                <w:color w:val="0070C0"/>
              </w:rPr>
            </w:pPr>
            <w:r w:rsidRPr="00910DFC">
              <w:rPr>
                <w:color w:val="0070C0"/>
              </w:rPr>
              <w:t xml:space="preserve">EC </w:t>
            </w:r>
            <w:r>
              <w:rPr>
                <w:color w:val="0070C0"/>
              </w:rPr>
              <w:t>Units 3-4,</w:t>
            </w:r>
          </w:p>
          <w:p w14:paraId="6A1BB038" w14:textId="77777777" w:rsidR="00F9134E" w:rsidRDefault="00CA1F26" w:rsidP="00CA1F26">
            <w:r>
              <w:rPr>
                <w:color w:val="0070C0"/>
              </w:rPr>
              <w:t xml:space="preserve">Part 2 </w:t>
            </w:r>
            <w:r w:rsidRPr="00910DFC">
              <w:rPr>
                <w:color w:val="0070C0"/>
              </w:rPr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3443634" w14:textId="77777777" w:rsidR="00A846DA" w:rsidRPr="00A853DD" w:rsidRDefault="00A846DA" w:rsidP="00A846DA">
            <w:pPr>
              <w:rPr>
                <w:color w:val="000000" w:themeColor="text1"/>
              </w:rPr>
            </w:pPr>
            <w:r w:rsidRPr="00A853DD">
              <w:rPr>
                <w:color w:val="000000" w:themeColor="text1"/>
              </w:rPr>
              <w:t>Unit 1, Part 2   AM</w:t>
            </w:r>
          </w:p>
          <w:p w14:paraId="2AE03BEA" w14:textId="77777777" w:rsidR="00F9134E" w:rsidRDefault="00A846DA" w:rsidP="00A846DA">
            <w:r w:rsidRPr="00A853DD">
              <w:rPr>
                <w:color w:val="C00000"/>
              </w:rPr>
              <w:t>Unit 5,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7673D5F" w14:textId="77777777" w:rsidR="00F9134E" w:rsidRDefault="00F9134E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EAA5CA6" w14:textId="77777777" w:rsidR="00F9134E" w:rsidRDefault="00F9134E" w:rsidP="00927579"/>
        </w:tc>
      </w:tr>
      <w:tr w:rsidR="00F9134E" w14:paraId="5ED34D69" w14:textId="77777777" w:rsidTr="00927579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DFD3787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6481B92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7568E9A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EA96644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3C4FAA5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6D071C6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5A966A3" w14:textId="77777777" w:rsidR="00F9134E" w:rsidRDefault="00F9134E" w:rsidP="00927579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</w:tr>
      <w:tr w:rsidR="00927579" w14:paraId="783E17C3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B4D98F2" w14:textId="77777777" w:rsidR="00927579" w:rsidRDefault="00927579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AF17A05" w14:textId="77777777" w:rsidR="00927579" w:rsidRPr="00910DFC" w:rsidRDefault="00910DFC" w:rsidP="00927579">
            <w:pPr>
              <w:rPr>
                <w:b/>
              </w:rPr>
            </w:pPr>
            <w:r w:rsidRPr="00910DFC">
              <w:rPr>
                <w:b/>
                <w:color w:val="auto"/>
              </w:rPr>
              <w:t xml:space="preserve">Labor Day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CE2E044" w14:textId="77777777" w:rsidR="00A846DA" w:rsidRPr="005A6914" w:rsidRDefault="00A846DA" w:rsidP="00A846DA">
            <w:pPr>
              <w:rPr>
                <w:color w:val="C00000"/>
              </w:rPr>
            </w:pPr>
            <w:r w:rsidRPr="005A6914">
              <w:rPr>
                <w:color w:val="C00000"/>
              </w:rPr>
              <w:t>Unit 2, Part 1  PM</w:t>
            </w:r>
          </w:p>
          <w:p w14:paraId="66C2715C" w14:textId="77777777" w:rsidR="00927579" w:rsidRDefault="00A846DA" w:rsidP="00A846DA">
            <w:r>
              <w:t>Unit 6,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C83BC66" w14:textId="77777777" w:rsidR="00927579" w:rsidRPr="00910DFC" w:rsidRDefault="00927579" w:rsidP="00927579">
            <w:pPr>
              <w:pStyle w:val="Heading2"/>
              <w:rPr>
                <w:b w:val="0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4DF770F" w14:textId="77777777" w:rsidR="00A846DA" w:rsidRPr="00A853DD" w:rsidRDefault="00A846DA" w:rsidP="00A846DA">
            <w:pPr>
              <w:rPr>
                <w:color w:val="C00000"/>
              </w:rPr>
            </w:pPr>
            <w:r w:rsidRPr="00A853DD">
              <w:rPr>
                <w:color w:val="C00000"/>
              </w:rPr>
              <w:t>Unit 2, Part 2   PM</w:t>
            </w:r>
          </w:p>
          <w:p w14:paraId="3BE76AC4" w14:textId="77777777" w:rsidR="00927579" w:rsidRDefault="00A846DA" w:rsidP="00A846DA">
            <w:r>
              <w:t>Unit 6,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7F7C5D5" w14:textId="77777777" w:rsidR="00927579" w:rsidRPr="00910DFC" w:rsidRDefault="00927579" w:rsidP="00927579">
            <w:pPr>
              <w:pStyle w:val="Heading2"/>
              <w:rPr>
                <w:b w:val="0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76D540C" w14:textId="77777777" w:rsidR="00927579" w:rsidRDefault="00927579" w:rsidP="00927579"/>
        </w:tc>
      </w:tr>
      <w:tr w:rsidR="00927579" w14:paraId="2B4BCF7A" w14:textId="77777777" w:rsidTr="00927579">
        <w:tc>
          <w:tcPr>
            <w:tcW w:w="714" w:type="pct"/>
            <w:tcBorders>
              <w:bottom w:val="nil"/>
            </w:tcBorders>
          </w:tcPr>
          <w:p w14:paraId="01229804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72E94D1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10FD4B8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7605E11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7056B6B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5F6DF61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48193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</w:tr>
      <w:tr w:rsidR="00927579" w14:paraId="544102EF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6634487" w14:textId="77777777" w:rsidR="00927579" w:rsidRDefault="00927579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948B446" w14:textId="77777777" w:rsidR="00F06B80" w:rsidRDefault="00F06B80" w:rsidP="00F06B80">
            <w:pPr>
              <w:rPr>
                <w:color w:val="0070C0"/>
              </w:rPr>
            </w:pPr>
            <w:r w:rsidRPr="00910DFC">
              <w:rPr>
                <w:color w:val="0070C0"/>
              </w:rPr>
              <w:t>EC Unit</w:t>
            </w:r>
            <w:r>
              <w:rPr>
                <w:color w:val="0070C0"/>
              </w:rPr>
              <w:t>s 1-2,</w:t>
            </w:r>
          </w:p>
          <w:p w14:paraId="7538DB56" w14:textId="77777777" w:rsidR="00927579" w:rsidRDefault="00F06B80" w:rsidP="00F06B80">
            <w:r>
              <w:rPr>
                <w:color w:val="0070C0"/>
              </w:rPr>
              <w:t xml:space="preserve">Part 1  </w:t>
            </w:r>
            <w:r w:rsidRPr="00910DFC">
              <w:rPr>
                <w:color w:val="0070C0"/>
              </w:rPr>
              <w:t>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1436077" w14:textId="77777777" w:rsidR="00A846DA" w:rsidRPr="005A6914" w:rsidRDefault="00A846DA" w:rsidP="00A846DA">
            <w:pPr>
              <w:rPr>
                <w:color w:val="C00000"/>
              </w:rPr>
            </w:pPr>
            <w:r w:rsidRPr="005A6914">
              <w:rPr>
                <w:color w:val="C00000"/>
              </w:rPr>
              <w:t xml:space="preserve">Unit </w:t>
            </w:r>
            <w:r w:rsidR="00D22EDD">
              <w:rPr>
                <w:color w:val="C00000"/>
              </w:rPr>
              <w:t>3</w:t>
            </w:r>
            <w:r w:rsidRPr="005A6914">
              <w:rPr>
                <w:color w:val="C00000"/>
              </w:rPr>
              <w:t>, Part 1  PM</w:t>
            </w:r>
          </w:p>
          <w:p w14:paraId="30D87033" w14:textId="77777777" w:rsidR="00927579" w:rsidRDefault="00D22EDD" w:rsidP="00A846DA">
            <w:r>
              <w:t>Unit 7</w:t>
            </w:r>
            <w:r w:rsidR="00A846DA">
              <w:t>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A552C7D" w14:textId="77777777" w:rsidR="00F06B80" w:rsidRDefault="00F06B80" w:rsidP="00F06B80">
            <w:pPr>
              <w:rPr>
                <w:color w:val="0070C0"/>
              </w:rPr>
            </w:pPr>
            <w:r w:rsidRPr="00910DFC">
              <w:rPr>
                <w:color w:val="0070C0"/>
              </w:rPr>
              <w:t>EC Unit</w:t>
            </w:r>
            <w:r>
              <w:rPr>
                <w:color w:val="0070C0"/>
              </w:rPr>
              <w:t>s 1-2,</w:t>
            </w:r>
          </w:p>
          <w:p w14:paraId="3098C10E" w14:textId="77777777" w:rsidR="00927579" w:rsidRDefault="00F06B80" w:rsidP="00F06B80">
            <w:r>
              <w:rPr>
                <w:color w:val="0070C0"/>
              </w:rPr>
              <w:t xml:space="preserve">Part 1  </w:t>
            </w:r>
            <w:r w:rsidRPr="00910DFC">
              <w:rPr>
                <w:color w:val="0070C0"/>
              </w:rPr>
              <w:t>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33037C" w14:textId="77777777" w:rsidR="00A846DA" w:rsidRPr="00927579" w:rsidRDefault="00A846DA" w:rsidP="00A846DA">
            <w:pPr>
              <w:rPr>
                <w:color w:val="C00000"/>
              </w:rPr>
            </w:pPr>
            <w:r>
              <w:rPr>
                <w:color w:val="C00000"/>
              </w:rPr>
              <w:t>Unit 3</w:t>
            </w:r>
            <w:r w:rsidRPr="00927579">
              <w:rPr>
                <w:color w:val="C00000"/>
              </w:rPr>
              <w:t>, Part 2   PM</w:t>
            </w:r>
          </w:p>
          <w:p w14:paraId="13199E3E" w14:textId="77777777" w:rsidR="00927579" w:rsidRDefault="00A846DA" w:rsidP="00A846DA">
            <w:r>
              <w:rPr>
                <w:color w:val="auto"/>
              </w:rPr>
              <w:t>Unit 7</w:t>
            </w:r>
            <w:r w:rsidRPr="00A853DD">
              <w:rPr>
                <w:color w:val="auto"/>
              </w:rPr>
              <w:t>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D85D1B" w14:textId="77777777" w:rsidR="00927579" w:rsidRDefault="00927579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F78B191" w14:textId="77777777" w:rsidR="00927579" w:rsidRDefault="00927579" w:rsidP="00927579"/>
        </w:tc>
      </w:tr>
      <w:tr w:rsidR="00927579" w14:paraId="48EBFF32" w14:textId="77777777" w:rsidTr="00927579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D1A5D05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76F6C9F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8A6E780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60C0E3C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78B13D9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D8555EF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3E6D17" w14:textId="77777777" w:rsidR="00927579" w:rsidRDefault="00927579" w:rsidP="00927579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</w:tr>
      <w:tr w:rsidR="00F06B80" w14:paraId="430EE462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0A9F41D" w14:textId="77777777" w:rsidR="00F06B80" w:rsidRDefault="00F06B80" w:rsidP="00F06B80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306B2EF" w14:textId="77777777" w:rsidR="00F06B80" w:rsidRDefault="00F06B80" w:rsidP="00F06B80">
            <w:pPr>
              <w:rPr>
                <w:color w:val="0070C0"/>
              </w:rPr>
            </w:pPr>
            <w:r w:rsidRPr="00910DFC">
              <w:rPr>
                <w:color w:val="0070C0"/>
              </w:rPr>
              <w:t xml:space="preserve">EC </w:t>
            </w:r>
            <w:r>
              <w:rPr>
                <w:color w:val="0070C0"/>
              </w:rPr>
              <w:t>Units 3-4,</w:t>
            </w:r>
          </w:p>
          <w:p w14:paraId="230B4FB8" w14:textId="77777777" w:rsidR="00F06B80" w:rsidRDefault="00F06B80" w:rsidP="00F06B80">
            <w:r>
              <w:rPr>
                <w:color w:val="0070C0"/>
              </w:rPr>
              <w:t xml:space="preserve">Part 1 </w:t>
            </w:r>
            <w:r w:rsidRPr="00910DFC">
              <w:rPr>
                <w:color w:val="0070C0"/>
              </w:rPr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03FE17F8" w14:textId="77777777" w:rsidR="00F06B80" w:rsidRPr="00A853DD" w:rsidRDefault="00F06B80" w:rsidP="00F06B80">
            <w:pPr>
              <w:rPr>
                <w:color w:val="auto"/>
              </w:rPr>
            </w:pPr>
            <w:r>
              <w:rPr>
                <w:color w:val="auto"/>
              </w:rPr>
              <w:t>Unit 4</w:t>
            </w:r>
            <w:r w:rsidRPr="00A853DD">
              <w:rPr>
                <w:color w:val="auto"/>
              </w:rPr>
              <w:t>, Part 1</w:t>
            </w:r>
            <w:r>
              <w:rPr>
                <w:color w:val="auto"/>
              </w:rPr>
              <w:t xml:space="preserve">  A</w:t>
            </w:r>
            <w:r w:rsidRPr="00A853DD">
              <w:rPr>
                <w:color w:val="auto"/>
              </w:rPr>
              <w:t>M</w:t>
            </w:r>
          </w:p>
          <w:p w14:paraId="45EA3B91" w14:textId="77777777" w:rsidR="00F06B80" w:rsidRDefault="00F06B80" w:rsidP="00F06B80">
            <w:r>
              <w:rPr>
                <w:color w:val="C00000"/>
              </w:rPr>
              <w:t>Unit 8</w:t>
            </w:r>
            <w:r w:rsidRPr="00927579">
              <w:rPr>
                <w:color w:val="C00000"/>
              </w:rPr>
              <w:t>, Part 1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5FC058A" w14:textId="77777777" w:rsidR="00F06B80" w:rsidRDefault="00F06B80" w:rsidP="00F06B80">
            <w:pPr>
              <w:rPr>
                <w:color w:val="0070C0"/>
              </w:rPr>
            </w:pPr>
            <w:r w:rsidRPr="00910DFC">
              <w:rPr>
                <w:color w:val="0070C0"/>
              </w:rPr>
              <w:t xml:space="preserve">EC </w:t>
            </w:r>
            <w:r>
              <w:rPr>
                <w:color w:val="0070C0"/>
              </w:rPr>
              <w:t>Units 3-4,</w:t>
            </w:r>
          </w:p>
          <w:p w14:paraId="706D4D21" w14:textId="77777777" w:rsidR="00F06B80" w:rsidRDefault="00F06B80" w:rsidP="00F06B80">
            <w:r>
              <w:rPr>
                <w:color w:val="0070C0"/>
              </w:rPr>
              <w:t xml:space="preserve">Part 2 </w:t>
            </w:r>
            <w:r w:rsidRPr="00910DFC">
              <w:rPr>
                <w:color w:val="0070C0"/>
              </w:rPr>
              <w:t xml:space="preserve">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C34EE90" w14:textId="77777777" w:rsidR="00F06B80" w:rsidRPr="00A853DD" w:rsidRDefault="00F06B80" w:rsidP="00F06B80">
            <w:pPr>
              <w:rPr>
                <w:color w:val="auto"/>
              </w:rPr>
            </w:pPr>
            <w:r>
              <w:rPr>
                <w:color w:val="auto"/>
              </w:rPr>
              <w:t>Unit 4</w:t>
            </w:r>
            <w:r w:rsidRPr="00A853DD">
              <w:rPr>
                <w:color w:val="auto"/>
              </w:rPr>
              <w:t xml:space="preserve">, Part 2   </w:t>
            </w:r>
            <w:r>
              <w:rPr>
                <w:color w:val="auto"/>
              </w:rPr>
              <w:t>A</w:t>
            </w:r>
            <w:r w:rsidRPr="00A853DD">
              <w:rPr>
                <w:color w:val="auto"/>
              </w:rPr>
              <w:t>M</w:t>
            </w:r>
          </w:p>
          <w:p w14:paraId="05B0E2A8" w14:textId="77777777" w:rsidR="00F06B80" w:rsidRDefault="00F06B80" w:rsidP="00F06B80">
            <w:r>
              <w:rPr>
                <w:color w:val="C00000"/>
              </w:rPr>
              <w:t>Unit 8</w:t>
            </w:r>
            <w:r w:rsidRPr="00927579">
              <w:rPr>
                <w:color w:val="C00000"/>
              </w:rPr>
              <w:t>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DF4006D" w14:textId="77777777" w:rsidR="00F06B80" w:rsidRDefault="00F06B80" w:rsidP="00F06B80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C134AF" w14:textId="77777777" w:rsidR="00F06B80" w:rsidRDefault="00F06B80" w:rsidP="00F06B80"/>
        </w:tc>
      </w:tr>
      <w:tr w:rsidR="00F06B80" w14:paraId="6C301DA4" w14:textId="77777777" w:rsidTr="00927579">
        <w:tc>
          <w:tcPr>
            <w:tcW w:w="714" w:type="pct"/>
            <w:tcBorders>
              <w:bottom w:val="nil"/>
            </w:tcBorders>
          </w:tcPr>
          <w:p w14:paraId="2D5C5008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97700DF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5694D2A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3C24283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E7E77FA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4CD8A3C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C3D0687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</w:tr>
      <w:tr w:rsidR="00F06B80" w14:paraId="3BE0093E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CEE0A0D" w14:textId="77777777" w:rsidR="00F06B80" w:rsidRDefault="00F06B80" w:rsidP="00F06B80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30456BD" w14:textId="77777777" w:rsidR="00F06B80" w:rsidRDefault="00F06B80" w:rsidP="00F06B80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80451B" w14:textId="77777777" w:rsidR="00F06B80" w:rsidRDefault="00F06B80" w:rsidP="00F06B80">
            <w:r>
              <w:t>Unit 1, Part 1  AM</w:t>
            </w:r>
          </w:p>
          <w:p w14:paraId="6BE822B4" w14:textId="77777777" w:rsidR="00F06B80" w:rsidRDefault="00F06B80" w:rsidP="00F06B80">
            <w:r w:rsidRPr="005A6914">
              <w:rPr>
                <w:color w:val="C00000"/>
              </w:rPr>
              <w:t>Unit 5, Part 1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3884402" w14:textId="77777777" w:rsidR="00F06B80" w:rsidRDefault="00F06B80" w:rsidP="00F06B80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DA5DADD" w14:textId="77777777" w:rsidR="00F06B80" w:rsidRDefault="00F06B80" w:rsidP="00F06B80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ECA3DD5" w14:textId="77777777" w:rsidR="00F06B80" w:rsidRDefault="00F06B80" w:rsidP="00F06B80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B2DD48" w14:textId="77777777" w:rsidR="00F06B80" w:rsidRDefault="00F06B80" w:rsidP="00F06B80"/>
        </w:tc>
      </w:tr>
      <w:tr w:rsidR="00F06B80" w14:paraId="2C4B6294" w14:textId="77777777" w:rsidTr="00927579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CCF738E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D90D4DE" w14:textId="77777777" w:rsidR="00F06B80" w:rsidRDefault="00F06B80" w:rsidP="00F06B80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433107" w14:textId="77777777" w:rsidR="00F06B80" w:rsidRDefault="00F06B80" w:rsidP="00F06B80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4BC8DFE" w14:textId="77777777" w:rsidR="00F06B80" w:rsidRDefault="00F06B80" w:rsidP="00F06B80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0A028CF" w14:textId="77777777" w:rsidR="00F06B80" w:rsidRDefault="00F06B80" w:rsidP="00F06B80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B4A5762" w14:textId="77777777" w:rsidR="00F06B80" w:rsidRDefault="00F06B80" w:rsidP="00F06B80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E06F756" w14:textId="77777777" w:rsidR="00F06B80" w:rsidRDefault="00F06B80" w:rsidP="00F06B80">
            <w:pPr>
              <w:pStyle w:val="Dates"/>
            </w:pPr>
          </w:p>
        </w:tc>
      </w:tr>
      <w:tr w:rsidR="00F06B80" w14:paraId="70FA61BA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311946A" w14:textId="77777777" w:rsidR="00F06B80" w:rsidRDefault="00F06B80" w:rsidP="00F06B80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34779FBE" w14:textId="77777777" w:rsidR="00F06B80" w:rsidRDefault="00F06B80" w:rsidP="00F06B80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C3811D0" w14:textId="77777777" w:rsidR="00F06B80" w:rsidRDefault="00F06B80" w:rsidP="00F06B80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3E1057F1" w14:textId="77777777" w:rsidR="00F06B80" w:rsidRDefault="00F06B80" w:rsidP="00F06B80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140A8A4D" w14:textId="77777777" w:rsidR="00F06B80" w:rsidRDefault="00F06B80" w:rsidP="00F06B80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736865F7" w14:textId="77777777" w:rsidR="00F06B80" w:rsidRDefault="00F06B80" w:rsidP="00F06B80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71CA534" w14:textId="77777777" w:rsidR="00F06B80" w:rsidRDefault="00F06B80" w:rsidP="00F06B80"/>
        </w:tc>
      </w:tr>
    </w:tbl>
    <w:tbl>
      <w:tblPr>
        <w:tblStyle w:val="PlainTable4"/>
        <w:tblW w:w="5000" w:type="pct"/>
        <w:tblCellMar>
          <w:top w:w="216" w:type="dxa"/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7200"/>
        <w:gridCol w:w="4143"/>
        <w:gridCol w:w="3057"/>
      </w:tblGrid>
      <w:tr w:rsidR="00AA4AA5" w14:paraId="5DB4C1AE" w14:textId="77777777" w:rsidTr="00A84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881"/>
        </w:trPr>
        <w:tc>
          <w:tcPr>
            <w:tcW w:w="7195" w:type="dxa"/>
            <w:tcMar>
              <w:left w:w="0" w:type="dxa"/>
            </w:tcMar>
          </w:tcPr>
          <w:p w14:paraId="5084125B" w14:textId="77777777" w:rsidR="00AA4AA5" w:rsidRPr="00EA6029" w:rsidRDefault="00AA4AA5" w:rsidP="00A846DA">
            <w:pPr>
              <w:pStyle w:val="Heading2"/>
              <w:spacing w:before="120"/>
              <w:ind w:left="354"/>
              <w:outlineLvl w:val="1"/>
              <w:rPr>
                <w:color w:val="326BA6"/>
              </w:rPr>
            </w:pPr>
            <w:r>
              <w:rPr>
                <w:color w:val="326BA6"/>
              </w:rPr>
              <w:t>Registration</w:t>
            </w:r>
            <w:r w:rsidRPr="00EA6029">
              <w:rPr>
                <w:color w:val="326BA6"/>
              </w:rPr>
              <w:t xml:space="preserve"> </w:t>
            </w:r>
          </w:p>
          <w:p w14:paraId="75C11B93" w14:textId="77777777" w:rsidR="00AA4AA5" w:rsidRDefault="00AA4AA5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>
              <w:t xml:space="preserve">Register at </w:t>
            </w:r>
            <w:hyperlink r:id="rId11" w:history="1">
              <w:r>
                <w:rPr>
                  <w:rStyle w:val="Hyperlink"/>
                </w:rPr>
                <w:t>https://www.voyagersopris.com/professional-development/letrs/training-support</w:t>
              </w:r>
            </w:hyperlink>
          </w:p>
          <w:p w14:paraId="0C4BD389" w14:textId="77777777" w:rsidR="00A846DA" w:rsidRDefault="00A846DA" w:rsidP="00A846DA">
            <w:pPr>
              <w:pStyle w:val="ListParagraph"/>
              <w:spacing w:before="120"/>
              <w:ind w:left="714"/>
            </w:pPr>
          </w:p>
          <w:p w14:paraId="53FEEF6F" w14:textId="77777777" w:rsidR="00AA4AA5" w:rsidRPr="00AA4AA5" w:rsidRDefault="00AA4AA5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 w:rsidRPr="00AA4AA5">
              <w:t>Make payment of $300 per Unit training (includes Parts 1 &amp; 2)</w:t>
            </w:r>
          </w:p>
        </w:tc>
        <w:tc>
          <w:tcPr>
            <w:tcW w:w="4140" w:type="dxa"/>
          </w:tcPr>
          <w:p w14:paraId="763445CB" w14:textId="77777777" w:rsidR="00EB7782" w:rsidRPr="00EA6029" w:rsidRDefault="00EB7782" w:rsidP="00EB7782">
            <w:pPr>
              <w:pStyle w:val="Heading2"/>
              <w:spacing w:before="120"/>
              <w:outlineLvl w:val="1"/>
              <w:rPr>
                <w:color w:val="326BA6"/>
              </w:rPr>
            </w:pPr>
            <w:r w:rsidRPr="00EA6029">
              <w:rPr>
                <w:color w:val="326BA6"/>
              </w:rPr>
              <w:t>Training Times</w:t>
            </w:r>
          </w:p>
          <w:p w14:paraId="4E668018" w14:textId="77777777" w:rsidR="00EB7782" w:rsidRDefault="00EB7782" w:rsidP="00EB7782">
            <w:pPr>
              <w:spacing w:before="0"/>
            </w:pPr>
            <w:r>
              <w:t>All times are listed in Central Time</w:t>
            </w:r>
          </w:p>
          <w:p w14:paraId="4D4D0298" w14:textId="77777777" w:rsidR="00EB7782" w:rsidRDefault="00EB7782" w:rsidP="00EB7782">
            <w:pPr>
              <w:spacing w:before="0"/>
            </w:pPr>
          </w:p>
          <w:p w14:paraId="1E694DF3" w14:textId="77777777" w:rsidR="00EB7782" w:rsidRDefault="00EB7782" w:rsidP="00EB7782">
            <w:pPr>
              <w:spacing w:before="0"/>
            </w:pPr>
            <w:r>
              <w:t xml:space="preserve">AM = 9:00 am – 12:00 pm </w:t>
            </w:r>
          </w:p>
          <w:p w14:paraId="48E016C1" w14:textId="77777777" w:rsidR="00EB7782" w:rsidRDefault="00EB7782" w:rsidP="00EB7782">
            <w:pPr>
              <w:spacing w:before="0"/>
              <w:rPr>
                <w:color w:val="C00000"/>
              </w:rPr>
            </w:pPr>
            <w:r>
              <w:rPr>
                <w:color w:val="C00000"/>
              </w:rPr>
              <w:t>PM = 2:00 pm – 5:0</w:t>
            </w:r>
            <w:r w:rsidRPr="005A6914">
              <w:rPr>
                <w:color w:val="C00000"/>
              </w:rPr>
              <w:t>0 pm</w:t>
            </w:r>
          </w:p>
          <w:p w14:paraId="57D5BBC9" w14:textId="77777777" w:rsidR="00EB7782" w:rsidRPr="00EB7782" w:rsidRDefault="00EB7782" w:rsidP="00EB7782">
            <w:pPr>
              <w:spacing w:before="0"/>
              <w:rPr>
                <w:color w:val="0070C0"/>
              </w:rPr>
            </w:pPr>
            <w:r>
              <w:rPr>
                <w:color w:val="0070C0"/>
              </w:rPr>
              <w:t xml:space="preserve">(EC) </w:t>
            </w:r>
            <w:r w:rsidRPr="00EB7782">
              <w:rPr>
                <w:color w:val="0070C0"/>
              </w:rPr>
              <w:t xml:space="preserve">PM = </w:t>
            </w:r>
            <w:r>
              <w:rPr>
                <w:color w:val="0070C0"/>
              </w:rPr>
              <w:t>2:0</w:t>
            </w:r>
            <w:r w:rsidRPr="00EB7782">
              <w:rPr>
                <w:color w:val="0070C0"/>
              </w:rPr>
              <w:t>0 pm – 5:</w:t>
            </w:r>
            <w:r>
              <w:rPr>
                <w:color w:val="0070C0"/>
              </w:rPr>
              <w:t>0</w:t>
            </w:r>
            <w:r w:rsidRPr="00EB7782">
              <w:rPr>
                <w:color w:val="0070C0"/>
              </w:rPr>
              <w:t xml:space="preserve">0 pm </w:t>
            </w:r>
          </w:p>
          <w:p w14:paraId="3D91E769" w14:textId="77777777" w:rsidR="00AA4AA5" w:rsidRDefault="00AA4AA5" w:rsidP="00A846DA">
            <w:pPr>
              <w:spacing w:before="120"/>
            </w:pPr>
          </w:p>
        </w:tc>
        <w:tc>
          <w:tcPr>
            <w:tcW w:w="3055" w:type="dxa"/>
          </w:tcPr>
          <w:p w14:paraId="2167755F" w14:textId="77777777" w:rsidR="00AA4AA5" w:rsidRDefault="00AA4AA5" w:rsidP="00AA4AA5">
            <w:pPr>
              <w:pStyle w:val="Heading2"/>
              <w:spacing w:after="40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7344B58F" wp14:editId="2DF629AF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160020</wp:posOffset>
                  </wp:positionV>
                  <wp:extent cx="1170371" cy="546117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1096" y="21098"/>
                      <wp:lineTo x="2109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s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71" cy="54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0E8944" w14:textId="77777777" w:rsidR="00AA4AA5" w:rsidRDefault="00AA4AA5" w:rsidP="00AA4AA5">
            <w:pPr>
              <w:spacing w:before="0"/>
            </w:pPr>
          </w:p>
        </w:tc>
      </w:tr>
    </w:tbl>
    <w:p w14:paraId="7A771117" w14:textId="77777777" w:rsidR="005E7FDE" w:rsidRDefault="005E7FDE">
      <w:pPr>
        <w:pStyle w:val="NoSpacing"/>
      </w:pP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5E7FDE" w14:paraId="551708EA" w14:textId="77777777" w:rsidTr="00AA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44D79A3D" w14:textId="77777777" w:rsidR="005E7FDE" w:rsidRDefault="00B263B6" w:rsidP="00AA4AA5">
            <w:pPr>
              <w:pStyle w:val="Month"/>
              <w:spacing w:after="4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A9E66E" wp14:editId="2BF9EB38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2540</wp:posOffset>
                      </wp:positionV>
                      <wp:extent cx="3070860" cy="86106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086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7EEBEC" w14:textId="77777777" w:rsidR="00B263B6" w:rsidRPr="00B263B6" w:rsidRDefault="00B263B6" w:rsidP="00B263B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B263B6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Public Unit Training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7A04BE8" id="Text Box 16" o:spid="_x0000_s1028" type="#_x0000_t202" style="position:absolute;left:0;text-align:left;margin-left:98.65pt;margin-top:.2pt;width:241.8pt;height:6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" filled="f" stroked="f" strokeweight=".5pt">
                      <v:textbox>
                        <w:txbxContent>
                          <w:p w:rsidR="00B263B6" w:rsidRPr="00B263B6" w:rsidRDefault="00B263B6" w:rsidP="00B263B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263B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Public Unit Training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5152"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2DC19458" wp14:editId="7664B50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97155</wp:posOffset>
                  </wp:positionV>
                  <wp:extent cx="1242060" cy="633095"/>
                  <wp:effectExtent l="0" t="0" r="0" b="0"/>
                  <wp:wrapTight wrapText="bothSides">
                    <wp:wrapPolygon edited="0">
                      <wp:start x="0" y="0"/>
                      <wp:lineTo x="0" y="18849"/>
                      <wp:lineTo x="9607" y="20798"/>
                      <wp:lineTo x="11595" y="20798"/>
                      <wp:lineTo x="21202" y="18849"/>
                      <wp:lineTo x="21202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trsLogo M1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7FDE">
              <w:fldChar w:fldCharType="begin"/>
            </w:r>
            <w:r w:rsidR="005E7FDE">
              <w:instrText xml:space="preserve"> DOCVARIABLE  MonthStart \@ MMMM \* MERGEFORMAT </w:instrText>
            </w:r>
            <w:r w:rsidR="005E7FDE">
              <w:fldChar w:fldCharType="separate"/>
            </w:r>
            <w:r w:rsidR="005E7FDE" w:rsidRPr="003E5F76">
              <w:rPr>
                <w:color w:val="326BA6"/>
              </w:rPr>
              <w:t>October</w:t>
            </w:r>
            <w:r w:rsidR="005E7FDE"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1E44EBCE" w14:textId="77777777" w:rsidR="005E7FDE" w:rsidRDefault="005E7FDE" w:rsidP="00AA4AA5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Pr="003E5F76">
              <w:t>2020</w:t>
            </w:r>
            <w:r>
              <w:fldChar w:fldCharType="end"/>
            </w:r>
          </w:p>
        </w:tc>
      </w:tr>
      <w:tr w:rsidR="005E7FDE" w14:paraId="1FFD2209" w14:textId="77777777" w:rsidTr="00AA4AA5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6FBDD2FE" w14:textId="77777777" w:rsidR="005E7FDE" w:rsidRDefault="005E7FDE" w:rsidP="00AA4AA5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6054603E" w14:textId="77777777" w:rsidR="005E7FDE" w:rsidRDefault="005E7FDE" w:rsidP="00AA4AA5">
            <w:pPr>
              <w:pStyle w:val="NoSpacing"/>
            </w:pPr>
          </w:p>
        </w:tc>
      </w:tr>
    </w:tbl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5E7FDE" w14:paraId="7EE172D9" w14:textId="77777777" w:rsidTr="00AA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788038048"/>
            <w:placeholder>
              <w:docPart w:val="95B08D6815CB4ED2A9127AB96F054D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14:paraId="4D0F823E" w14:textId="77777777" w:rsidR="005E7FDE" w:rsidRDefault="005E7FDE" w:rsidP="00AA4AA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67046F98" w14:textId="77777777" w:rsidR="005E7FDE" w:rsidRDefault="00C02180" w:rsidP="00AA4AA5">
            <w:pPr>
              <w:pStyle w:val="Days"/>
            </w:pPr>
            <w:sdt>
              <w:sdtPr>
                <w:id w:val="565927695"/>
                <w:placeholder>
                  <w:docPart w:val="5D4EE741B32E447A97B8EC8A6651ED72"/>
                </w:placeholder>
                <w:temporary/>
                <w:showingPlcHdr/>
                <w15:appearance w15:val="hidden"/>
              </w:sdtPr>
              <w:sdtEndPr/>
              <w:sdtContent>
                <w:r w:rsidR="005E7FDE">
                  <w:t>Monday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303A09B7" w14:textId="77777777" w:rsidR="005E7FDE" w:rsidRDefault="00C02180" w:rsidP="00AA4AA5">
            <w:pPr>
              <w:pStyle w:val="Days"/>
            </w:pPr>
            <w:sdt>
              <w:sdtPr>
                <w:id w:val="438187383"/>
                <w:placeholder>
                  <w:docPart w:val="A01290117DE7442791E73F78B2FE51E7"/>
                </w:placeholder>
                <w:temporary/>
                <w:showingPlcHdr/>
                <w15:appearance w15:val="hidden"/>
              </w:sdtPr>
              <w:sdtEndPr/>
              <w:sdtContent>
                <w:r w:rsidR="005E7FDE">
                  <w:t>Tuesday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3D936FBF" w14:textId="77777777" w:rsidR="005E7FDE" w:rsidRDefault="00C02180" w:rsidP="00AA4AA5">
            <w:pPr>
              <w:pStyle w:val="Days"/>
            </w:pPr>
            <w:sdt>
              <w:sdtPr>
                <w:id w:val="1825785491"/>
                <w:placeholder>
                  <w:docPart w:val="39C29ECAF4EA47C99EFEEF33F735F214"/>
                </w:placeholder>
                <w:temporary/>
                <w:showingPlcHdr/>
                <w15:appearance w15:val="hidden"/>
              </w:sdtPr>
              <w:sdtEndPr/>
              <w:sdtContent>
                <w:r w:rsidR="005E7FDE">
                  <w:t>Wednesday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5C32CA0D" w14:textId="77777777" w:rsidR="005E7FDE" w:rsidRDefault="00C02180" w:rsidP="00AA4AA5">
            <w:pPr>
              <w:pStyle w:val="Days"/>
            </w:pPr>
            <w:sdt>
              <w:sdtPr>
                <w:id w:val="-629164257"/>
                <w:placeholder>
                  <w:docPart w:val="5326F41B70604F2F9E2C67BFB8AEF42C"/>
                </w:placeholder>
                <w:temporary/>
                <w:showingPlcHdr/>
                <w15:appearance w15:val="hidden"/>
              </w:sdtPr>
              <w:sdtEndPr/>
              <w:sdtContent>
                <w:r w:rsidR="005E7FDE">
                  <w:t>Thursday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237E427F" w14:textId="77777777" w:rsidR="005E7FDE" w:rsidRDefault="00C02180" w:rsidP="00AA4AA5">
            <w:pPr>
              <w:pStyle w:val="Days"/>
            </w:pPr>
            <w:sdt>
              <w:sdtPr>
                <w:id w:val="2132978242"/>
                <w:placeholder>
                  <w:docPart w:val="DB4C31C43B844EDD920B078BA3D78996"/>
                </w:placeholder>
                <w:temporary/>
                <w:showingPlcHdr/>
                <w15:appearance w15:val="hidden"/>
              </w:sdtPr>
              <w:sdtEndPr/>
              <w:sdtContent>
                <w:r w:rsidR="005E7FDE">
                  <w:t>Friday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3DC9B996" w14:textId="77777777" w:rsidR="005E7FDE" w:rsidRDefault="00C02180" w:rsidP="00AA4AA5">
            <w:pPr>
              <w:pStyle w:val="Days"/>
            </w:pPr>
            <w:sdt>
              <w:sdtPr>
                <w:id w:val="334892823"/>
                <w:placeholder>
                  <w:docPart w:val="96E6796DD29C40978F022D160060AC1B"/>
                </w:placeholder>
                <w:temporary/>
                <w:showingPlcHdr/>
                <w15:appearance w15:val="hidden"/>
              </w:sdtPr>
              <w:sdtEndPr/>
              <w:sdtContent>
                <w:r w:rsidR="005E7FDE">
                  <w:t>Saturday</w:t>
                </w:r>
              </w:sdtContent>
            </w:sdt>
          </w:p>
        </w:tc>
      </w:tr>
      <w:tr w:rsidR="005E7FDE" w14:paraId="789B0FD7" w14:textId="77777777" w:rsidTr="00AA4AA5">
        <w:tc>
          <w:tcPr>
            <w:tcW w:w="714" w:type="pct"/>
            <w:tcBorders>
              <w:bottom w:val="nil"/>
            </w:tcBorders>
          </w:tcPr>
          <w:p w14:paraId="29FFFA5A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C340A90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386152C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9E7112C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08ABD2C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58801F3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DBF8D43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5E7FDE" w14:paraId="1C35C7E0" w14:textId="77777777" w:rsidTr="00AA4AA5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BB9666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A85CB75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9DAF97B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0A1C370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8D3A523" w14:textId="77777777" w:rsidR="005E7FDE" w:rsidRPr="00A853DD" w:rsidRDefault="005E7FDE" w:rsidP="005E7FDE">
            <w:pPr>
              <w:rPr>
                <w:color w:val="000000" w:themeColor="text1"/>
              </w:rPr>
            </w:pPr>
            <w:r w:rsidRPr="00A853DD">
              <w:rPr>
                <w:color w:val="000000" w:themeColor="text1"/>
              </w:rPr>
              <w:t>Unit 1, Part 2   AM</w:t>
            </w:r>
          </w:p>
          <w:p w14:paraId="3A72F686" w14:textId="77777777" w:rsidR="005E7FDE" w:rsidRDefault="005E7FDE" w:rsidP="005E7FDE">
            <w:r w:rsidRPr="00A853DD">
              <w:rPr>
                <w:color w:val="C00000"/>
              </w:rPr>
              <w:t>Unit 5,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7683F1B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549D324" w14:textId="77777777" w:rsidR="005E7FDE" w:rsidRDefault="005E7FDE" w:rsidP="00AA4AA5"/>
        </w:tc>
      </w:tr>
      <w:tr w:rsidR="005E7FDE" w14:paraId="601DB049" w14:textId="77777777" w:rsidTr="00AA4AA5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6418DE7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BEDB33B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901AFE1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0C53596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A59615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7B6E42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141B085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5E7FDE" w14:paraId="5A524999" w14:textId="77777777" w:rsidTr="00AA4AA5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E00D5C8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1163DC3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D4C2F17" w14:textId="77777777" w:rsidR="005E7FDE" w:rsidRPr="005A6914" w:rsidRDefault="005E7FDE" w:rsidP="005E7FDE">
            <w:pPr>
              <w:rPr>
                <w:color w:val="C00000"/>
              </w:rPr>
            </w:pPr>
            <w:r w:rsidRPr="005A6914">
              <w:rPr>
                <w:color w:val="C00000"/>
              </w:rPr>
              <w:t>Unit 2, Part 1  PM</w:t>
            </w:r>
          </w:p>
          <w:p w14:paraId="2EB7699C" w14:textId="77777777" w:rsidR="005E7FDE" w:rsidRDefault="005E7FDE" w:rsidP="005E7FDE">
            <w:r>
              <w:t>Unit 6,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D5B60DC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59FB3EF" w14:textId="77777777" w:rsidR="005E7FDE" w:rsidRPr="00A853DD" w:rsidRDefault="005E7FDE" w:rsidP="005E7FDE">
            <w:pPr>
              <w:rPr>
                <w:color w:val="C00000"/>
              </w:rPr>
            </w:pPr>
            <w:r w:rsidRPr="00A853DD">
              <w:rPr>
                <w:color w:val="C00000"/>
              </w:rPr>
              <w:t>Unit 2, Part 2   PM</w:t>
            </w:r>
          </w:p>
          <w:p w14:paraId="1AC6B3C4" w14:textId="77777777" w:rsidR="005E7FDE" w:rsidRDefault="005E7FDE" w:rsidP="005E7FDE">
            <w:r>
              <w:t>Unit 6,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3EB14CF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C8A2249" w14:textId="77777777" w:rsidR="005E7FDE" w:rsidRDefault="005E7FDE" w:rsidP="00AA4AA5"/>
        </w:tc>
      </w:tr>
      <w:tr w:rsidR="005E7FDE" w14:paraId="1EBD238C" w14:textId="77777777" w:rsidTr="00AA4AA5">
        <w:tc>
          <w:tcPr>
            <w:tcW w:w="714" w:type="pct"/>
            <w:tcBorders>
              <w:bottom w:val="nil"/>
            </w:tcBorders>
          </w:tcPr>
          <w:p w14:paraId="21DE4ED2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88298C4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52B862B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1C72033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F2B12AD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27861FE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F5443E3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</w:tr>
      <w:tr w:rsidR="005E7FDE" w14:paraId="2F9DCB60" w14:textId="77777777" w:rsidTr="00AA4AA5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90981A8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CBFF507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B27F611" w14:textId="77777777" w:rsidR="005E7FDE" w:rsidRDefault="005E7FDE" w:rsidP="005E7FDE">
            <w:r>
              <w:t>Unit 3, Part 1  AM</w:t>
            </w:r>
          </w:p>
          <w:p w14:paraId="5717D2ED" w14:textId="77777777" w:rsidR="005E7FDE" w:rsidRDefault="005E7FDE" w:rsidP="005E7FDE">
            <w:r>
              <w:rPr>
                <w:color w:val="C00000"/>
              </w:rPr>
              <w:t>Unit 7</w:t>
            </w:r>
            <w:r w:rsidRPr="005A6914">
              <w:rPr>
                <w:color w:val="C00000"/>
              </w:rPr>
              <w:t>, Part 1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803A564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EECB841" w14:textId="77777777" w:rsidR="005E7FDE" w:rsidRPr="00A853DD" w:rsidRDefault="005E7FDE" w:rsidP="005E7FDE">
            <w:pPr>
              <w:rPr>
                <w:color w:val="000000" w:themeColor="text1"/>
              </w:rPr>
            </w:pPr>
            <w:r w:rsidRPr="00A853DD">
              <w:rPr>
                <w:color w:val="000000" w:themeColor="text1"/>
              </w:rPr>
              <w:t xml:space="preserve">Unit </w:t>
            </w:r>
            <w:r>
              <w:rPr>
                <w:color w:val="000000" w:themeColor="text1"/>
              </w:rPr>
              <w:t>3</w:t>
            </w:r>
            <w:r w:rsidRPr="00A853DD">
              <w:rPr>
                <w:color w:val="000000" w:themeColor="text1"/>
              </w:rPr>
              <w:t>, Part 2   AM</w:t>
            </w:r>
          </w:p>
          <w:p w14:paraId="6A658807" w14:textId="77777777" w:rsidR="005E7FDE" w:rsidRDefault="005E7FDE" w:rsidP="005E7FDE">
            <w:r>
              <w:rPr>
                <w:color w:val="C00000"/>
              </w:rPr>
              <w:t>Unit 7</w:t>
            </w:r>
            <w:r w:rsidRPr="00A853DD">
              <w:rPr>
                <w:color w:val="C00000"/>
              </w:rPr>
              <w:t>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205C65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855F16" w14:textId="77777777" w:rsidR="005E7FDE" w:rsidRDefault="005E7FDE" w:rsidP="00AA4AA5"/>
        </w:tc>
      </w:tr>
      <w:tr w:rsidR="005E7FDE" w14:paraId="43023AED" w14:textId="77777777" w:rsidTr="00AA4AA5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38FE96E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2FB0CB5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4235D3D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BBCACB3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03A2A10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26C9C41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BB32795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</w:tr>
      <w:tr w:rsidR="005E7FDE" w14:paraId="289DAB38" w14:textId="77777777" w:rsidTr="00AA4AA5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79B5EA1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E8A19BC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030A1392" w14:textId="77777777" w:rsidR="005E7FDE" w:rsidRPr="005A6914" w:rsidRDefault="005E7FDE" w:rsidP="005E7FDE">
            <w:pPr>
              <w:rPr>
                <w:color w:val="C00000"/>
              </w:rPr>
            </w:pPr>
            <w:r>
              <w:rPr>
                <w:color w:val="C00000"/>
              </w:rPr>
              <w:t>Unit 4</w:t>
            </w:r>
            <w:r w:rsidRPr="005A6914">
              <w:rPr>
                <w:color w:val="C00000"/>
              </w:rPr>
              <w:t>, Part 1  PM</w:t>
            </w:r>
          </w:p>
          <w:p w14:paraId="349D8C73" w14:textId="77777777" w:rsidR="005E7FDE" w:rsidRDefault="005E7FDE" w:rsidP="005E7FDE">
            <w:r>
              <w:t>Unit 8,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B21EB67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508DCE" w14:textId="77777777" w:rsidR="005E7FDE" w:rsidRPr="00A853DD" w:rsidRDefault="005E7FDE" w:rsidP="005E7FDE">
            <w:pPr>
              <w:rPr>
                <w:color w:val="C00000"/>
              </w:rPr>
            </w:pPr>
            <w:r>
              <w:rPr>
                <w:color w:val="C00000"/>
              </w:rPr>
              <w:t>Unit 4</w:t>
            </w:r>
            <w:r w:rsidRPr="00A853DD">
              <w:rPr>
                <w:color w:val="C00000"/>
              </w:rPr>
              <w:t>, Part 2   PM</w:t>
            </w:r>
          </w:p>
          <w:p w14:paraId="505D0B4D" w14:textId="77777777" w:rsidR="005E7FDE" w:rsidRDefault="005E7FDE" w:rsidP="005E7FDE">
            <w:r>
              <w:t>Unit 8,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C875F5E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0625D30" w14:textId="77777777" w:rsidR="005E7FDE" w:rsidRDefault="005E7FDE" w:rsidP="00AA4AA5"/>
        </w:tc>
      </w:tr>
      <w:tr w:rsidR="005E7FDE" w14:paraId="3FC917A6" w14:textId="77777777" w:rsidTr="00AA4AA5">
        <w:tc>
          <w:tcPr>
            <w:tcW w:w="714" w:type="pct"/>
            <w:tcBorders>
              <w:bottom w:val="nil"/>
            </w:tcBorders>
          </w:tcPr>
          <w:p w14:paraId="43BE4056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4B6F789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A4329DF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DAA2773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3B86602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42E1EB0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85C161D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</w:tr>
      <w:tr w:rsidR="005E7FDE" w14:paraId="4FE5660E" w14:textId="77777777" w:rsidTr="00AA4AA5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09D0F3A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45DE854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1A6CA8F" w14:textId="77777777" w:rsidR="005E7FDE" w:rsidRDefault="005E7FDE" w:rsidP="005E7FDE">
            <w:r>
              <w:t>Unit 1, Part 1  AM</w:t>
            </w:r>
          </w:p>
          <w:p w14:paraId="56B5CD4E" w14:textId="77777777" w:rsidR="005E7FDE" w:rsidRDefault="005E7FDE" w:rsidP="005E7FDE">
            <w:r w:rsidRPr="005A6914">
              <w:rPr>
                <w:color w:val="C00000"/>
              </w:rPr>
              <w:t>Unit 5, Part 1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791FEC2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6E70EA6" w14:textId="77777777" w:rsidR="005E7FDE" w:rsidRPr="00A853DD" w:rsidRDefault="005E7FDE" w:rsidP="005E7FDE">
            <w:pPr>
              <w:rPr>
                <w:color w:val="000000" w:themeColor="text1"/>
              </w:rPr>
            </w:pPr>
            <w:r w:rsidRPr="00A853DD">
              <w:rPr>
                <w:color w:val="000000" w:themeColor="text1"/>
              </w:rPr>
              <w:t>Unit 1, Part 2   AM</w:t>
            </w:r>
          </w:p>
          <w:p w14:paraId="7929DCA7" w14:textId="77777777" w:rsidR="005E7FDE" w:rsidRPr="00A853DD" w:rsidRDefault="005E7FDE" w:rsidP="005E7FDE">
            <w:pPr>
              <w:rPr>
                <w:color w:val="C00000"/>
              </w:rPr>
            </w:pPr>
            <w:r w:rsidRPr="00A853DD">
              <w:rPr>
                <w:color w:val="C00000"/>
              </w:rPr>
              <w:t>Unit 5,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602F784" w14:textId="77777777" w:rsidR="005E7FDE" w:rsidRDefault="005E7FDE" w:rsidP="00AA4AA5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ADE5EBD" w14:textId="77777777" w:rsidR="005E7FDE" w:rsidRDefault="005E7FDE" w:rsidP="00AA4AA5"/>
        </w:tc>
      </w:tr>
      <w:tr w:rsidR="005E7FDE" w14:paraId="1E5C5A0D" w14:textId="77777777" w:rsidTr="00AA4AA5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E89086B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A14C8D6" w14:textId="77777777" w:rsidR="005E7FDE" w:rsidRDefault="005E7FDE" w:rsidP="00AA4AA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A699D05" w14:textId="77777777" w:rsidR="005E7FDE" w:rsidRDefault="005E7FDE" w:rsidP="00AA4AA5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0B9BC81" w14:textId="77777777" w:rsidR="005E7FDE" w:rsidRDefault="005E7FDE" w:rsidP="00AA4AA5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0818C17" w14:textId="77777777" w:rsidR="005E7FDE" w:rsidRDefault="005E7FDE" w:rsidP="00AA4AA5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4E7FF23" w14:textId="77777777" w:rsidR="005E7FDE" w:rsidRDefault="005E7FDE" w:rsidP="00AA4AA5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3339EB4" w14:textId="77777777" w:rsidR="005E7FDE" w:rsidRDefault="005E7FDE" w:rsidP="00AA4AA5">
            <w:pPr>
              <w:pStyle w:val="Dates"/>
            </w:pPr>
          </w:p>
        </w:tc>
      </w:tr>
      <w:tr w:rsidR="005E7FDE" w14:paraId="6176C30C" w14:textId="77777777" w:rsidTr="00AA4AA5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57F76589" w14:textId="77777777" w:rsidR="005E7FDE" w:rsidRDefault="005E7FDE" w:rsidP="00AA4AA5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8FF172E" w14:textId="77777777" w:rsidR="005E7FDE" w:rsidRDefault="005E7FDE" w:rsidP="00AA4AA5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7D291474" w14:textId="77777777" w:rsidR="005E7FDE" w:rsidRDefault="005E7FDE" w:rsidP="00AA4AA5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C0290B1" w14:textId="77777777" w:rsidR="005E7FDE" w:rsidRDefault="005E7FDE" w:rsidP="00AA4AA5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7975952A" w14:textId="77777777" w:rsidR="005E7FDE" w:rsidRDefault="005E7FDE" w:rsidP="00AA4AA5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EE8554F" w14:textId="77777777" w:rsidR="005E7FDE" w:rsidRDefault="005E7FDE" w:rsidP="00AA4AA5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21D84A7" w14:textId="77777777" w:rsidR="005E7FDE" w:rsidRDefault="005E7FDE" w:rsidP="00AA4AA5"/>
        </w:tc>
      </w:tr>
    </w:tbl>
    <w:tbl>
      <w:tblPr>
        <w:tblStyle w:val="PlainTable4"/>
        <w:tblW w:w="5094" w:type="pct"/>
        <w:tblInd w:w="-5" w:type="dxa"/>
        <w:tblCellMar>
          <w:top w:w="216" w:type="dxa"/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7111"/>
        <w:gridCol w:w="4141"/>
        <w:gridCol w:w="3150"/>
        <w:gridCol w:w="269"/>
      </w:tblGrid>
      <w:tr w:rsidR="005E7FDE" w14:paraId="48B20079" w14:textId="77777777" w:rsidTr="00A84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881"/>
        </w:trPr>
        <w:tc>
          <w:tcPr>
            <w:tcW w:w="7109" w:type="dxa"/>
            <w:tcMar>
              <w:left w:w="0" w:type="dxa"/>
            </w:tcMar>
          </w:tcPr>
          <w:p w14:paraId="24258F09" w14:textId="77777777" w:rsidR="00AA4AA5" w:rsidRPr="00EA6029" w:rsidRDefault="00AA4AA5" w:rsidP="00A846DA">
            <w:pPr>
              <w:pStyle w:val="Heading2"/>
              <w:spacing w:before="120"/>
              <w:ind w:left="354"/>
              <w:outlineLvl w:val="1"/>
              <w:rPr>
                <w:color w:val="326BA6"/>
              </w:rPr>
            </w:pPr>
            <w:r>
              <w:rPr>
                <w:color w:val="326BA6"/>
              </w:rPr>
              <w:t>Registration</w:t>
            </w:r>
            <w:r w:rsidRPr="00EA6029">
              <w:rPr>
                <w:color w:val="326BA6"/>
              </w:rPr>
              <w:t xml:space="preserve"> </w:t>
            </w:r>
          </w:p>
          <w:p w14:paraId="4FED006B" w14:textId="77777777" w:rsidR="00AA4AA5" w:rsidRDefault="00AA4AA5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>
              <w:t xml:space="preserve">Register at </w:t>
            </w:r>
            <w:hyperlink r:id="rId12" w:history="1">
              <w:r>
                <w:rPr>
                  <w:rStyle w:val="Hyperlink"/>
                </w:rPr>
                <w:t>https://www.voyagersopris.com/professional-development/letrs/training-support</w:t>
              </w:r>
            </w:hyperlink>
          </w:p>
          <w:p w14:paraId="5235F2E5" w14:textId="77777777" w:rsidR="00A846DA" w:rsidRDefault="00A846DA" w:rsidP="00A846DA">
            <w:pPr>
              <w:pStyle w:val="ListParagraph"/>
              <w:spacing w:before="120"/>
              <w:ind w:left="714"/>
            </w:pPr>
          </w:p>
          <w:p w14:paraId="7AB415DA" w14:textId="77777777" w:rsidR="005E7FDE" w:rsidRPr="00AA4AA5" w:rsidRDefault="00AA4AA5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 w:rsidRPr="00AA4AA5">
              <w:t>Make payment of $300 per Unit training (includes Parts 1 &amp; 2)</w:t>
            </w:r>
          </w:p>
        </w:tc>
        <w:tc>
          <w:tcPr>
            <w:tcW w:w="4140" w:type="dxa"/>
          </w:tcPr>
          <w:p w14:paraId="69B74427" w14:textId="77777777" w:rsidR="00EB7782" w:rsidRPr="00EA6029" w:rsidRDefault="00EB7782" w:rsidP="00EB7782">
            <w:pPr>
              <w:pStyle w:val="Heading2"/>
              <w:spacing w:before="120"/>
              <w:outlineLvl w:val="1"/>
              <w:rPr>
                <w:color w:val="326BA6"/>
              </w:rPr>
            </w:pPr>
            <w:r w:rsidRPr="00EA6029">
              <w:rPr>
                <w:color w:val="326BA6"/>
              </w:rPr>
              <w:t>Training Times</w:t>
            </w:r>
          </w:p>
          <w:p w14:paraId="36BE8507" w14:textId="77777777" w:rsidR="00EB7782" w:rsidRDefault="00EB7782" w:rsidP="00EB7782">
            <w:pPr>
              <w:spacing w:before="0"/>
            </w:pPr>
            <w:r>
              <w:t>All times are listed in Central Time</w:t>
            </w:r>
          </w:p>
          <w:p w14:paraId="460236DC" w14:textId="77777777" w:rsidR="00EB7782" w:rsidRDefault="00EB7782" w:rsidP="00EB7782">
            <w:pPr>
              <w:spacing w:before="0"/>
            </w:pPr>
          </w:p>
          <w:p w14:paraId="5DFF5D2D" w14:textId="77777777" w:rsidR="00EB7782" w:rsidRDefault="00EB7782" w:rsidP="00EB7782">
            <w:pPr>
              <w:spacing w:before="0"/>
            </w:pPr>
            <w:r>
              <w:t xml:space="preserve">AM = 9:00 am – 12:00 pm </w:t>
            </w:r>
          </w:p>
          <w:p w14:paraId="28A67D96" w14:textId="77777777" w:rsidR="00EB7782" w:rsidRDefault="00EB7782" w:rsidP="00EB7782">
            <w:pPr>
              <w:spacing w:before="0"/>
              <w:rPr>
                <w:color w:val="C00000"/>
              </w:rPr>
            </w:pPr>
            <w:r>
              <w:rPr>
                <w:color w:val="C00000"/>
              </w:rPr>
              <w:t>PM = 2:00 pm – 5:0</w:t>
            </w:r>
            <w:r w:rsidRPr="005A6914">
              <w:rPr>
                <w:color w:val="C00000"/>
              </w:rPr>
              <w:t>0 pm</w:t>
            </w:r>
          </w:p>
          <w:p w14:paraId="162CAF19" w14:textId="77777777" w:rsidR="00EB7782" w:rsidRPr="00EB7782" w:rsidRDefault="00EB7782" w:rsidP="00EB7782">
            <w:pPr>
              <w:spacing w:before="0"/>
              <w:rPr>
                <w:color w:val="0070C0"/>
              </w:rPr>
            </w:pPr>
            <w:r>
              <w:rPr>
                <w:color w:val="0070C0"/>
              </w:rPr>
              <w:t xml:space="preserve">(EC) </w:t>
            </w:r>
            <w:r w:rsidRPr="00EB7782">
              <w:rPr>
                <w:color w:val="0070C0"/>
              </w:rPr>
              <w:t xml:space="preserve">PM = </w:t>
            </w:r>
            <w:r>
              <w:rPr>
                <w:color w:val="0070C0"/>
              </w:rPr>
              <w:t>2:0</w:t>
            </w:r>
            <w:r w:rsidRPr="00EB7782">
              <w:rPr>
                <w:color w:val="0070C0"/>
              </w:rPr>
              <w:t>0 pm – 5:</w:t>
            </w:r>
            <w:r>
              <w:rPr>
                <w:color w:val="0070C0"/>
              </w:rPr>
              <w:t>0</w:t>
            </w:r>
            <w:r w:rsidRPr="00EB7782">
              <w:rPr>
                <w:color w:val="0070C0"/>
              </w:rPr>
              <w:t xml:space="preserve">0 pm </w:t>
            </w:r>
          </w:p>
          <w:p w14:paraId="4B46101F" w14:textId="77777777" w:rsidR="005E7FDE" w:rsidRPr="00AA4AA5" w:rsidRDefault="005E7FDE" w:rsidP="00AA4AA5">
            <w:pPr>
              <w:spacing w:before="120"/>
            </w:pPr>
          </w:p>
        </w:tc>
        <w:tc>
          <w:tcPr>
            <w:tcW w:w="3149" w:type="dxa"/>
          </w:tcPr>
          <w:p w14:paraId="59E55E63" w14:textId="77777777" w:rsidR="005E7FDE" w:rsidRDefault="00AA4AA5" w:rsidP="00AA4AA5">
            <w:pPr>
              <w:spacing w:after="40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1080DAAE" wp14:editId="3A520DAB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194959</wp:posOffset>
                  </wp:positionV>
                  <wp:extent cx="1170371" cy="546117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1096" y="21098"/>
                      <wp:lineTo x="2109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s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71" cy="54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" w:type="dxa"/>
            <w:tcMar>
              <w:right w:w="0" w:type="dxa"/>
            </w:tcMar>
          </w:tcPr>
          <w:p w14:paraId="4F62CFBC" w14:textId="77777777" w:rsidR="005E7FDE" w:rsidRDefault="005E7FDE" w:rsidP="00AA4AA5">
            <w:pPr>
              <w:pStyle w:val="Heading2"/>
              <w:spacing w:after="40"/>
              <w:outlineLvl w:val="1"/>
            </w:pPr>
          </w:p>
          <w:p w14:paraId="1CC83BFC" w14:textId="77777777" w:rsidR="005E7FDE" w:rsidRDefault="005E7FDE" w:rsidP="00AA4AA5">
            <w:pPr>
              <w:spacing w:before="0"/>
            </w:pPr>
          </w:p>
        </w:tc>
      </w:tr>
    </w:tbl>
    <w:p w14:paraId="6FC8F832" w14:textId="77777777" w:rsidR="005E7FDE" w:rsidRDefault="005E7FDE">
      <w:r>
        <w:br w:type="page"/>
      </w:r>
    </w:p>
    <w:p w14:paraId="0BE698FE" w14:textId="77777777" w:rsidR="005A6914" w:rsidRDefault="004F281E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32565" wp14:editId="3D1E9073">
                <wp:simplePos x="0" y="0"/>
                <wp:positionH relativeFrom="column">
                  <wp:posOffset>341630</wp:posOffset>
                </wp:positionH>
                <wp:positionV relativeFrom="paragraph">
                  <wp:posOffset>-6663690</wp:posOffset>
                </wp:positionV>
                <wp:extent cx="1914525" cy="9810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D6AEC" w14:textId="77777777" w:rsidR="00AA4AA5" w:rsidRDefault="00AA4AA5" w:rsidP="004F28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CFBDA" wp14:editId="3916AAF9">
                                  <wp:extent cx="1514475" cy="706682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vsl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4399" cy="720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DD0872" id="Text Box 14" o:spid="_x0000_s1029" type="#_x0000_t202" style="position:absolute;margin-left:26.9pt;margin-top:-524.7pt;width:150.7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" filled="f" stroked="f" strokeweight=".5pt">
                <v:textbox>
                  <w:txbxContent>
                    <w:p w:rsidR="00AA4AA5" w:rsidRDefault="00AA4AA5" w:rsidP="004F281E">
                      <w:r>
                        <w:rPr>
                          <w:noProof/>
                        </w:rPr>
                        <w:drawing>
                          <wp:inline distT="0" distB="0" distL="0" distR="0" wp14:anchorId="3C449F4D" wp14:editId="2FA0113C">
                            <wp:extent cx="1514475" cy="706682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vsl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4399" cy="720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5A6914" w14:paraId="5E9D6650" w14:textId="77777777" w:rsidTr="0092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28880172" w14:textId="77777777" w:rsidR="005A6914" w:rsidRDefault="00B263B6" w:rsidP="00927579">
            <w:pPr>
              <w:pStyle w:val="Month"/>
              <w:spacing w:after="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84FE3" wp14:editId="663D9593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6985</wp:posOffset>
                      </wp:positionV>
                      <wp:extent cx="2545080" cy="8382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5080" cy="838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197394" w14:textId="77777777" w:rsidR="00B263B6" w:rsidRPr="00B263B6" w:rsidRDefault="00B263B6" w:rsidP="00B263B6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B263B6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Public Unit Training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47A04BE8" id="Text Box 20" o:spid="_x0000_s1030" type="#_x0000_t202" style="position:absolute;left:0;text-align:left;margin-left:92.05pt;margin-top:.55pt;width:200.4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" filled="f" stroked="f" strokeweight=".5pt">
                      <v:textbox>
                        <w:txbxContent>
                          <w:p w:rsidR="00B263B6" w:rsidRPr="00B263B6" w:rsidRDefault="00B263B6" w:rsidP="00B263B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B263B6">
                              <w:rPr>
                                <w:b/>
                                <w:sz w:val="40"/>
                                <w:szCs w:val="40"/>
                              </w:rPr>
                              <w:t xml:space="preserve">Public Unit Training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5152"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63A007A2" wp14:editId="0D51CCE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104775</wp:posOffset>
                  </wp:positionV>
                  <wp:extent cx="1242060" cy="633095"/>
                  <wp:effectExtent l="0" t="0" r="0" b="0"/>
                  <wp:wrapTight wrapText="bothSides">
                    <wp:wrapPolygon edited="0">
                      <wp:start x="0" y="0"/>
                      <wp:lineTo x="0" y="18849"/>
                      <wp:lineTo x="9607" y="20798"/>
                      <wp:lineTo x="11595" y="20798"/>
                      <wp:lineTo x="21202" y="18849"/>
                      <wp:lineTo x="21202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trsLogo M1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6914">
              <w:fldChar w:fldCharType="begin"/>
            </w:r>
            <w:r w:rsidR="005A6914">
              <w:instrText xml:space="preserve"> DOCVARIABLE  MonthStart \@ MMMM \* MERGEFORMAT </w:instrText>
            </w:r>
            <w:r w:rsidR="005A6914">
              <w:fldChar w:fldCharType="separate"/>
            </w:r>
            <w:r w:rsidR="005A6914" w:rsidRPr="00916239">
              <w:rPr>
                <w:color w:val="326BA6"/>
              </w:rPr>
              <w:t>November</w:t>
            </w:r>
            <w:r w:rsidR="005A6914"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04AC3C99" w14:textId="77777777" w:rsidR="005A6914" w:rsidRDefault="005A6914" w:rsidP="00927579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Pr="00916239">
              <w:t>2020</w:t>
            </w:r>
            <w:r>
              <w:fldChar w:fldCharType="end"/>
            </w:r>
          </w:p>
        </w:tc>
      </w:tr>
      <w:tr w:rsidR="005A6914" w14:paraId="1AFCE2A6" w14:textId="77777777" w:rsidTr="00927579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576AF5C2" w14:textId="77777777" w:rsidR="005A6914" w:rsidRDefault="005A6914" w:rsidP="00927579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3D63067E" w14:textId="77777777" w:rsidR="005A6914" w:rsidRDefault="005A6914" w:rsidP="00927579">
            <w:pPr>
              <w:pStyle w:val="NoSpacing"/>
            </w:pPr>
          </w:p>
        </w:tc>
      </w:tr>
    </w:tbl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5A6914" w14:paraId="2D0BACF7" w14:textId="77777777" w:rsidTr="0092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600873426"/>
            <w:placeholder>
              <w:docPart w:val="B7E8400277034B18A646459806070527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14:paraId="728FA9BB" w14:textId="77777777" w:rsidR="005A6914" w:rsidRDefault="005A6914" w:rsidP="00927579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0C6F6A51" w14:textId="77777777" w:rsidR="005A6914" w:rsidRDefault="00C02180" w:rsidP="00927579">
            <w:pPr>
              <w:pStyle w:val="Days"/>
            </w:pPr>
            <w:sdt>
              <w:sdtPr>
                <w:id w:val="23681184"/>
                <w:placeholder>
                  <w:docPart w:val="479E10FA20E84C2FB50C1FA43C518996"/>
                </w:placeholder>
                <w:temporary/>
                <w:showingPlcHdr/>
                <w15:appearance w15:val="hidden"/>
              </w:sdtPr>
              <w:sdtEndPr/>
              <w:sdtContent>
                <w:r w:rsidR="005A6914">
                  <w:t>Monday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294E50D0" w14:textId="77777777" w:rsidR="005A6914" w:rsidRDefault="00C02180" w:rsidP="00927579">
            <w:pPr>
              <w:pStyle w:val="Days"/>
            </w:pPr>
            <w:sdt>
              <w:sdtPr>
                <w:id w:val="1091900728"/>
                <w:placeholder>
                  <w:docPart w:val="5CC22E7E7D7E43138066DB3090608B21"/>
                </w:placeholder>
                <w:temporary/>
                <w:showingPlcHdr/>
                <w15:appearance w15:val="hidden"/>
              </w:sdtPr>
              <w:sdtEndPr/>
              <w:sdtContent>
                <w:r w:rsidR="005A6914">
                  <w:t>Tuesday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3C7EF58F" w14:textId="77777777" w:rsidR="005A6914" w:rsidRDefault="00C02180" w:rsidP="00927579">
            <w:pPr>
              <w:pStyle w:val="Days"/>
            </w:pPr>
            <w:sdt>
              <w:sdtPr>
                <w:id w:val="1335647571"/>
                <w:placeholder>
                  <w:docPart w:val="1F18D6107C9D4E188C7E1BCDED7697D9"/>
                </w:placeholder>
                <w:temporary/>
                <w:showingPlcHdr/>
                <w15:appearance w15:val="hidden"/>
              </w:sdtPr>
              <w:sdtEndPr/>
              <w:sdtContent>
                <w:r w:rsidR="005A6914">
                  <w:t>Wednesday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6D9F390D" w14:textId="77777777" w:rsidR="005A6914" w:rsidRDefault="00C02180" w:rsidP="00927579">
            <w:pPr>
              <w:pStyle w:val="Days"/>
            </w:pPr>
            <w:sdt>
              <w:sdtPr>
                <w:id w:val="2113168093"/>
                <w:placeholder>
                  <w:docPart w:val="74073DC4BBAE4CE2BCB87DD919FDDA4F"/>
                </w:placeholder>
                <w:temporary/>
                <w:showingPlcHdr/>
                <w15:appearance w15:val="hidden"/>
              </w:sdtPr>
              <w:sdtEndPr/>
              <w:sdtContent>
                <w:r w:rsidR="005A6914">
                  <w:t>Thursday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105C9A37" w14:textId="77777777" w:rsidR="005A6914" w:rsidRDefault="00C02180" w:rsidP="00927579">
            <w:pPr>
              <w:pStyle w:val="Days"/>
            </w:pPr>
            <w:sdt>
              <w:sdtPr>
                <w:id w:val="431942749"/>
                <w:placeholder>
                  <w:docPart w:val="5102EF47D84F4A0FA718C548D11BB429"/>
                </w:placeholder>
                <w:temporary/>
                <w:showingPlcHdr/>
                <w15:appearance w15:val="hidden"/>
              </w:sdtPr>
              <w:sdtEndPr/>
              <w:sdtContent>
                <w:r w:rsidR="005A6914">
                  <w:t>Friday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4B94F870" w14:textId="77777777" w:rsidR="005A6914" w:rsidRDefault="00C02180" w:rsidP="00927579">
            <w:pPr>
              <w:pStyle w:val="Days"/>
            </w:pPr>
            <w:sdt>
              <w:sdtPr>
                <w:id w:val="359320087"/>
                <w:placeholder>
                  <w:docPart w:val="E4984447AFC043C7B4C129F0C8443B83"/>
                </w:placeholder>
                <w:temporary/>
                <w:showingPlcHdr/>
                <w15:appearance w15:val="hidden"/>
              </w:sdtPr>
              <w:sdtEndPr/>
              <w:sdtContent>
                <w:r w:rsidR="005A6914">
                  <w:t>Saturday</w:t>
                </w:r>
              </w:sdtContent>
            </w:sdt>
          </w:p>
        </w:tc>
      </w:tr>
      <w:tr w:rsidR="005A6914" w14:paraId="200D81EC" w14:textId="77777777" w:rsidTr="00927579">
        <w:tc>
          <w:tcPr>
            <w:tcW w:w="714" w:type="pct"/>
            <w:tcBorders>
              <w:bottom w:val="nil"/>
            </w:tcBorders>
          </w:tcPr>
          <w:p w14:paraId="33F75620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2AFCDA9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71A38A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9BA220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CA779EC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FFD137A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0E065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Sunday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  <w:tr w:rsidR="005A6914" w14:paraId="606FFA1D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13DFEB2" w14:textId="77777777" w:rsidR="005A6914" w:rsidRDefault="005A6914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260C2D7" w14:textId="77777777" w:rsidR="005A6914" w:rsidRDefault="005A6914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51F7338" w14:textId="77777777" w:rsidR="00C910C9" w:rsidRPr="005A6914" w:rsidRDefault="00C910C9" w:rsidP="00C910C9">
            <w:pPr>
              <w:rPr>
                <w:color w:val="C00000"/>
              </w:rPr>
            </w:pPr>
            <w:r w:rsidRPr="005A6914">
              <w:rPr>
                <w:color w:val="C00000"/>
              </w:rPr>
              <w:t>Unit 2, Part 1  PM</w:t>
            </w:r>
          </w:p>
          <w:p w14:paraId="3293FF44" w14:textId="77777777" w:rsidR="005A6914" w:rsidRDefault="00C910C9" w:rsidP="00C910C9">
            <w:r>
              <w:t>Unit 6,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B4AEF7" w14:textId="77777777" w:rsidR="005A6914" w:rsidRDefault="005A6914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8A91CB7" w14:textId="77777777" w:rsidR="00C910C9" w:rsidRPr="00A853DD" w:rsidRDefault="00C910C9" w:rsidP="00C910C9">
            <w:pPr>
              <w:rPr>
                <w:color w:val="C00000"/>
              </w:rPr>
            </w:pPr>
            <w:r w:rsidRPr="00A853DD">
              <w:rPr>
                <w:color w:val="C00000"/>
              </w:rPr>
              <w:t>Unit 2, Part 2   PM</w:t>
            </w:r>
          </w:p>
          <w:p w14:paraId="2ABF4A02" w14:textId="77777777" w:rsidR="005A6914" w:rsidRDefault="00C910C9" w:rsidP="00C910C9">
            <w:r>
              <w:t>Unit 6,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7870B0B" w14:textId="77777777" w:rsidR="005A6914" w:rsidRDefault="005A6914" w:rsidP="0092757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2BF5014" w14:textId="77777777" w:rsidR="005A6914" w:rsidRDefault="005A6914" w:rsidP="00927579"/>
        </w:tc>
      </w:tr>
      <w:tr w:rsidR="005A6914" w14:paraId="5FBCF4CE" w14:textId="77777777" w:rsidTr="00927579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42DB0520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7606740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865FF27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BFA7380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22DEAE9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4699DEC3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03AAD2" w14:textId="77777777" w:rsidR="005A6914" w:rsidRDefault="005A6914" w:rsidP="00927579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</w:tr>
      <w:tr w:rsidR="00C910C9" w14:paraId="5D62A19E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F087DB7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3CBD17D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307391" w14:textId="77777777" w:rsidR="00C910C9" w:rsidRDefault="00C910C9" w:rsidP="00C910C9">
            <w:r>
              <w:t>Unit 3, Part 1  AM</w:t>
            </w:r>
          </w:p>
          <w:p w14:paraId="36CE3C45" w14:textId="77777777" w:rsidR="00C910C9" w:rsidRDefault="00C910C9" w:rsidP="00C910C9">
            <w:r>
              <w:rPr>
                <w:color w:val="C00000"/>
              </w:rPr>
              <w:t>Unit 7</w:t>
            </w:r>
            <w:r w:rsidRPr="005A6914">
              <w:rPr>
                <w:color w:val="C00000"/>
              </w:rPr>
              <w:t>, Part 1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0EAFE8E" w14:textId="77777777" w:rsidR="00C910C9" w:rsidRDefault="00C910C9" w:rsidP="00C910C9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2345F1B" w14:textId="77777777" w:rsidR="00C910C9" w:rsidRPr="00A853DD" w:rsidRDefault="00C910C9" w:rsidP="00C910C9">
            <w:pPr>
              <w:rPr>
                <w:color w:val="000000" w:themeColor="text1"/>
              </w:rPr>
            </w:pPr>
            <w:r w:rsidRPr="00A853DD">
              <w:rPr>
                <w:color w:val="000000" w:themeColor="text1"/>
              </w:rPr>
              <w:t xml:space="preserve">Unit </w:t>
            </w:r>
            <w:r>
              <w:rPr>
                <w:color w:val="000000" w:themeColor="text1"/>
              </w:rPr>
              <w:t>3</w:t>
            </w:r>
            <w:r w:rsidRPr="00A853DD">
              <w:rPr>
                <w:color w:val="000000" w:themeColor="text1"/>
              </w:rPr>
              <w:t>, Part 2   AM</w:t>
            </w:r>
          </w:p>
          <w:p w14:paraId="5E3180A0" w14:textId="77777777" w:rsidR="00C910C9" w:rsidRDefault="00C910C9" w:rsidP="00C910C9">
            <w:r>
              <w:rPr>
                <w:color w:val="C00000"/>
              </w:rPr>
              <w:t>Unit 7</w:t>
            </w:r>
            <w:r w:rsidRPr="00A853DD">
              <w:rPr>
                <w:color w:val="C00000"/>
              </w:rPr>
              <w:t>, Part 2   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C2050AB" w14:textId="77777777" w:rsidR="00C910C9" w:rsidRDefault="00C910C9" w:rsidP="00C910C9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EC38217" w14:textId="77777777" w:rsidR="00C910C9" w:rsidRDefault="00C910C9" w:rsidP="00C910C9"/>
        </w:tc>
      </w:tr>
      <w:tr w:rsidR="00C910C9" w14:paraId="1F7D90CD" w14:textId="77777777" w:rsidTr="00927579">
        <w:tc>
          <w:tcPr>
            <w:tcW w:w="714" w:type="pct"/>
            <w:tcBorders>
              <w:bottom w:val="nil"/>
            </w:tcBorders>
          </w:tcPr>
          <w:p w14:paraId="2BDF0E94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73F17FD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A87FEAE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E4234C7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CEF686C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785BE91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0EC9784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</w:tr>
      <w:tr w:rsidR="00C910C9" w14:paraId="7CA5FFCF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F28C6E4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A62D811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D07E9B4" w14:textId="77777777" w:rsidR="00C910C9" w:rsidRPr="005A6914" w:rsidRDefault="00C910C9" w:rsidP="00C910C9">
            <w:pPr>
              <w:rPr>
                <w:color w:val="C00000"/>
              </w:rPr>
            </w:pPr>
            <w:r>
              <w:rPr>
                <w:color w:val="C00000"/>
              </w:rPr>
              <w:t>Unit 4</w:t>
            </w:r>
            <w:r w:rsidRPr="005A6914">
              <w:rPr>
                <w:color w:val="C00000"/>
              </w:rPr>
              <w:t>, Part 1  PM</w:t>
            </w:r>
          </w:p>
          <w:p w14:paraId="439D7CF3" w14:textId="77777777" w:rsidR="00C910C9" w:rsidRDefault="00C910C9" w:rsidP="00C910C9">
            <w:r>
              <w:t>Unit 8, Part 1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BCF58F6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C949150" w14:textId="77777777" w:rsidR="00C910C9" w:rsidRPr="00A853DD" w:rsidRDefault="00C910C9" w:rsidP="00C910C9">
            <w:pPr>
              <w:rPr>
                <w:color w:val="C00000"/>
              </w:rPr>
            </w:pPr>
            <w:r>
              <w:rPr>
                <w:color w:val="C00000"/>
              </w:rPr>
              <w:t>Unit 4</w:t>
            </w:r>
            <w:r w:rsidRPr="00A853DD">
              <w:rPr>
                <w:color w:val="C00000"/>
              </w:rPr>
              <w:t>, Part 2   PM</w:t>
            </w:r>
          </w:p>
          <w:p w14:paraId="5A976987" w14:textId="77777777" w:rsidR="00C910C9" w:rsidRDefault="00C910C9" w:rsidP="00C910C9">
            <w:r>
              <w:t>Unit 8, Part 2   AM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DB8341C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EB40EBC" w14:textId="77777777" w:rsidR="00C910C9" w:rsidRDefault="00C910C9" w:rsidP="00C910C9"/>
        </w:tc>
      </w:tr>
      <w:tr w:rsidR="00C910C9" w14:paraId="6E54F820" w14:textId="77777777" w:rsidTr="00927579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753AD47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02B20AF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191B3A4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4DA55ACB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B98EAC6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47388BF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F51C08F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</w:tr>
      <w:tr w:rsidR="00C910C9" w14:paraId="52911EBE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CBFDD15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7915966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E1F980A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D188662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0E833C4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716E210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3EB3D07" w14:textId="77777777" w:rsidR="00C910C9" w:rsidRDefault="00C910C9" w:rsidP="00C910C9"/>
        </w:tc>
      </w:tr>
      <w:tr w:rsidR="00C910C9" w14:paraId="03C97548" w14:textId="77777777" w:rsidTr="00927579">
        <w:tc>
          <w:tcPr>
            <w:tcW w:w="714" w:type="pct"/>
            <w:tcBorders>
              <w:bottom w:val="nil"/>
            </w:tcBorders>
          </w:tcPr>
          <w:p w14:paraId="245539C3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495C667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E95215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1FEC26E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5759E6D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C4B7260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56F8EE3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</w:tr>
      <w:tr w:rsidR="00C910C9" w14:paraId="71A18C7F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2A50453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A3D4B1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B2383C2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C829440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7E2EF2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BDBCFA1" w14:textId="77777777" w:rsidR="00C910C9" w:rsidRDefault="00C910C9" w:rsidP="00C910C9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AB94BE6" w14:textId="77777777" w:rsidR="00C910C9" w:rsidRDefault="00C910C9" w:rsidP="00C910C9"/>
        </w:tc>
      </w:tr>
      <w:tr w:rsidR="00C910C9" w14:paraId="27E39EC4" w14:textId="77777777" w:rsidTr="00927579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D97CB16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56FB03" w14:textId="77777777" w:rsidR="00C910C9" w:rsidRDefault="00C910C9" w:rsidP="00C910C9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AE86AC5" w14:textId="77777777" w:rsidR="00C910C9" w:rsidRDefault="00C910C9" w:rsidP="00C910C9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54E8C0" w14:textId="77777777" w:rsidR="00C910C9" w:rsidRDefault="00C910C9" w:rsidP="00C910C9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171D7C7" w14:textId="77777777" w:rsidR="00C910C9" w:rsidRDefault="00C910C9" w:rsidP="00C910C9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76FD8D1" w14:textId="77777777" w:rsidR="00C910C9" w:rsidRDefault="00C910C9" w:rsidP="00C910C9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8DD9681" w14:textId="77777777" w:rsidR="00C910C9" w:rsidRDefault="00C910C9" w:rsidP="00C910C9">
            <w:pPr>
              <w:pStyle w:val="Dates"/>
            </w:pPr>
          </w:p>
        </w:tc>
      </w:tr>
      <w:tr w:rsidR="00C910C9" w14:paraId="4E4BD9D7" w14:textId="77777777" w:rsidTr="00927579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24E9F1E" w14:textId="77777777" w:rsidR="00C910C9" w:rsidRDefault="00C910C9" w:rsidP="00C910C9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7D3B1A89" w14:textId="77777777" w:rsidR="00C910C9" w:rsidRDefault="00C910C9" w:rsidP="00C910C9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5F75F566" w14:textId="77777777" w:rsidR="00C910C9" w:rsidRDefault="00C910C9" w:rsidP="00C910C9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543F2B" w14:textId="77777777" w:rsidR="00C910C9" w:rsidRDefault="00C910C9" w:rsidP="00C910C9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7A082AC9" w14:textId="77777777" w:rsidR="00C910C9" w:rsidRDefault="00C910C9" w:rsidP="00C910C9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65E5CE1" w14:textId="77777777" w:rsidR="00C910C9" w:rsidRDefault="00C910C9" w:rsidP="00C910C9"/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D1DE0F5" w14:textId="77777777" w:rsidR="00C910C9" w:rsidRDefault="00C910C9" w:rsidP="00C910C9"/>
        </w:tc>
      </w:tr>
    </w:tbl>
    <w:tbl>
      <w:tblPr>
        <w:tblStyle w:val="PlainTable4"/>
        <w:tblW w:w="5000" w:type="pct"/>
        <w:tblCellMar>
          <w:top w:w="216" w:type="dxa"/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7200"/>
        <w:gridCol w:w="4053"/>
        <w:gridCol w:w="3147"/>
      </w:tblGrid>
      <w:tr w:rsidR="00A846DA" w14:paraId="2E7DA10A" w14:textId="77777777" w:rsidTr="00A84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881"/>
        </w:trPr>
        <w:tc>
          <w:tcPr>
            <w:tcW w:w="7195" w:type="dxa"/>
            <w:tcMar>
              <w:left w:w="0" w:type="dxa"/>
            </w:tcMar>
          </w:tcPr>
          <w:p w14:paraId="4EF0E7D8" w14:textId="77777777" w:rsidR="00A846DA" w:rsidRPr="00EA6029" w:rsidRDefault="00A846DA" w:rsidP="00A846DA">
            <w:pPr>
              <w:pStyle w:val="Heading2"/>
              <w:spacing w:before="120"/>
              <w:ind w:left="354"/>
              <w:outlineLvl w:val="1"/>
              <w:rPr>
                <w:color w:val="326BA6"/>
              </w:rPr>
            </w:pPr>
            <w:r>
              <w:rPr>
                <w:color w:val="326BA6"/>
              </w:rPr>
              <w:t>Registration</w:t>
            </w:r>
            <w:r w:rsidRPr="00EA6029">
              <w:rPr>
                <w:color w:val="326BA6"/>
              </w:rPr>
              <w:t xml:space="preserve"> </w:t>
            </w:r>
          </w:p>
          <w:p w14:paraId="0AFB220A" w14:textId="77777777" w:rsidR="00A846DA" w:rsidRDefault="00A846DA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>
              <w:t xml:space="preserve">Register at </w:t>
            </w:r>
            <w:hyperlink r:id="rId14" w:history="1">
              <w:r>
                <w:rPr>
                  <w:rStyle w:val="Hyperlink"/>
                </w:rPr>
                <w:t>https://www.voyagersopris.com/professional-development/letrs/training-support</w:t>
              </w:r>
            </w:hyperlink>
          </w:p>
          <w:p w14:paraId="5F558191" w14:textId="77777777" w:rsidR="00A846DA" w:rsidRDefault="00A846DA" w:rsidP="00A846DA">
            <w:pPr>
              <w:pStyle w:val="ListParagraph"/>
              <w:spacing w:before="120"/>
              <w:ind w:left="714"/>
            </w:pPr>
          </w:p>
          <w:p w14:paraId="6E5890C2" w14:textId="77777777" w:rsidR="00A846DA" w:rsidRPr="00A846DA" w:rsidRDefault="00A846DA" w:rsidP="00A846DA">
            <w:pPr>
              <w:pStyle w:val="ListParagraph"/>
              <w:numPr>
                <w:ilvl w:val="0"/>
                <w:numId w:val="1"/>
              </w:numPr>
              <w:spacing w:before="120"/>
              <w:ind w:left="714" w:hanging="201"/>
            </w:pPr>
            <w:r w:rsidRPr="00A846DA">
              <w:t>Make payment of $300 per Unit training (includes Parts 1 &amp; 2)</w:t>
            </w:r>
          </w:p>
        </w:tc>
        <w:tc>
          <w:tcPr>
            <w:tcW w:w="4050" w:type="dxa"/>
          </w:tcPr>
          <w:p w14:paraId="56B650B2" w14:textId="77777777" w:rsidR="00EB7782" w:rsidRPr="00EA6029" w:rsidRDefault="00EB7782" w:rsidP="00EB7782">
            <w:pPr>
              <w:pStyle w:val="Heading2"/>
              <w:spacing w:before="120"/>
              <w:outlineLvl w:val="1"/>
              <w:rPr>
                <w:color w:val="326BA6"/>
              </w:rPr>
            </w:pPr>
            <w:r w:rsidRPr="00EA6029">
              <w:rPr>
                <w:color w:val="326BA6"/>
              </w:rPr>
              <w:t>Training Times</w:t>
            </w:r>
          </w:p>
          <w:p w14:paraId="2B429DFF" w14:textId="77777777" w:rsidR="00EB7782" w:rsidRDefault="00EB7782" w:rsidP="00EB7782">
            <w:pPr>
              <w:spacing w:before="0"/>
            </w:pPr>
            <w:r>
              <w:t>All times are listed in Central Time</w:t>
            </w:r>
          </w:p>
          <w:p w14:paraId="35B4179A" w14:textId="77777777" w:rsidR="00EB7782" w:rsidRDefault="00EB7782" w:rsidP="00EB7782">
            <w:pPr>
              <w:spacing w:before="0"/>
            </w:pPr>
          </w:p>
          <w:p w14:paraId="58FA5239" w14:textId="77777777" w:rsidR="00EB7782" w:rsidRDefault="00EB7782" w:rsidP="00EB7782">
            <w:pPr>
              <w:spacing w:before="0"/>
            </w:pPr>
            <w:r>
              <w:t xml:space="preserve">AM = 9:00 am – 12:00 pm </w:t>
            </w:r>
          </w:p>
          <w:p w14:paraId="16314866" w14:textId="77777777" w:rsidR="00EB7782" w:rsidRDefault="00EB7782" w:rsidP="00EB7782">
            <w:pPr>
              <w:spacing w:before="0"/>
              <w:rPr>
                <w:color w:val="C00000"/>
              </w:rPr>
            </w:pPr>
            <w:r>
              <w:rPr>
                <w:color w:val="C00000"/>
              </w:rPr>
              <w:t>PM = 2:00 pm – 5:0</w:t>
            </w:r>
            <w:r w:rsidRPr="005A6914">
              <w:rPr>
                <w:color w:val="C00000"/>
              </w:rPr>
              <w:t>0 pm</w:t>
            </w:r>
          </w:p>
          <w:p w14:paraId="7BB335E9" w14:textId="77777777" w:rsidR="00EB7782" w:rsidRPr="00EB7782" w:rsidRDefault="00EB7782" w:rsidP="00EB7782">
            <w:pPr>
              <w:spacing w:before="0"/>
              <w:rPr>
                <w:color w:val="0070C0"/>
              </w:rPr>
            </w:pPr>
            <w:r>
              <w:rPr>
                <w:color w:val="0070C0"/>
              </w:rPr>
              <w:t xml:space="preserve">(EC) </w:t>
            </w:r>
            <w:r w:rsidRPr="00EB7782">
              <w:rPr>
                <w:color w:val="0070C0"/>
              </w:rPr>
              <w:t xml:space="preserve">PM = </w:t>
            </w:r>
            <w:r>
              <w:rPr>
                <w:color w:val="0070C0"/>
              </w:rPr>
              <w:t>2:0</w:t>
            </w:r>
            <w:r w:rsidRPr="00EB7782">
              <w:rPr>
                <w:color w:val="0070C0"/>
              </w:rPr>
              <w:t>0 pm – 5:</w:t>
            </w:r>
            <w:r>
              <w:rPr>
                <w:color w:val="0070C0"/>
              </w:rPr>
              <w:t>0</w:t>
            </w:r>
            <w:r w:rsidRPr="00EB7782">
              <w:rPr>
                <w:color w:val="0070C0"/>
              </w:rPr>
              <w:t xml:space="preserve">0 pm </w:t>
            </w:r>
          </w:p>
          <w:p w14:paraId="25282914" w14:textId="77777777" w:rsidR="00A846DA" w:rsidRDefault="00A846DA" w:rsidP="00A846DA">
            <w:pPr>
              <w:spacing w:before="120"/>
            </w:pPr>
          </w:p>
        </w:tc>
        <w:tc>
          <w:tcPr>
            <w:tcW w:w="3145" w:type="dxa"/>
            <w:tcMar>
              <w:right w:w="0" w:type="dxa"/>
            </w:tcMar>
          </w:tcPr>
          <w:p w14:paraId="10BC9A71" w14:textId="77777777" w:rsidR="00A846DA" w:rsidRDefault="00A846DA" w:rsidP="00927579">
            <w:pPr>
              <w:spacing w:after="40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62DDDAF" wp14:editId="789E4568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179070</wp:posOffset>
                  </wp:positionV>
                  <wp:extent cx="1170371" cy="546117"/>
                  <wp:effectExtent l="0" t="0" r="0" b="6350"/>
                  <wp:wrapTight wrapText="bothSides">
                    <wp:wrapPolygon edited="0">
                      <wp:start x="0" y="0"/>
                      <wp:lineTo x="0" y="21098"/>
                      <wp:lineTo x="21096" y="21098"/>
                      <wp:lineTo x="2109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s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71" cy="54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497DB1F" w14:textId="77777777" w:rsidR="00F8354F" w:rsidRDefault="00F8354F">
      <w:pPr>
        <w:pStyle w:val="NoSpacing"/>
      </w:pPr>
    </w:p>
    <w:sectPr w:rsidR="00F8354F" w:rsidSect="001F5152">
      <w:pgSz w:w="15840" w:h="12240" w:orient="landscape" w:code="1"/>
      <w:pgMar w:top="720" w:right="720" w:bottom="576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53546" w14:textId="77777777" w:rsidR="00C02180" w:rsidRDefault="00C02180">
      <w:pPr>
        <w:spacing w:before="0" w:after="0"/>
      </w:pPr>
      <w:r>
        <w:separator/>
      </w:r>
    </w:p>
  </w:endnote>
  <w:endnote w:type="continuationSeparator" w:id="0">
    <w:p w14:paraId="243893A0" w14:textId="77777777" w:rsidR="00C02180" w:rsidRDefault="00C021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B0125" w14:textId="77777777" w:rsidR="00C02180" w:rsidRDefault="00C02180">
      <w:pPr>
        <w:spacing w:before="0" w:after="0"/>
      </w:pPr>
      <w:r>
        <w:separator/>
      </w:r>
    </w:p>
  </w:footnote>
  <w:footnote w:type="continuationSeparator" w:id="0">
    <w:p w14:paraId="50EAA3E8" w14:textId="77777777" w:rsidR="00C02180" w:rsidRDefault="00C0218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F6CB9"/>
    <w:multiLevelType w:val="hybridMultilevel"/>
    <w:tmpl w:val="900A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A0DF7"/>
    <w:multiLevelType w:val="hybridMultilevel"/>
    <w:tmpl w:val="E8C2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8/31/2020"/>
    <w:docVar w:name="MonthStart" w:val="8/1/2020"/>
  </w:docVars>
  <w:rsids>
    <w:rsidRoot w:val="005C4EC3"/>
    <w:rsid w:val="000958A4"/>
    <w:rsid w:val="000C0C15"/>
    <w:rsid w:val="000C2FED"/>
    <w:rsid w:val="001F5152"/>
    <w:rsid w:val="00262469"/>
    <w:rsid w:val="002E5649"/>
    <w:rsid w:val="003B46B4"/>
    <w:rsid w:val="004F281E"/>
    <w:rsid w:val="00532D2F"/>
    <w:rsid w:val="00593EFC"/>
    <w:rsid w:val="005A4B5B"/>
    <w:rsid w:val="005A6914"/>
    <w:rsid w:val="005C4EC3"/>
    <w:rsid w:val="005E7FDE"/>
    <w:rsid w:val="00652851"/>
    <w:rsid w:val="006C35A6"/>
    <w:rsid w:val="00756AF0"/>
    <w:rsid w:val="007F20A4"/>
    <w:rsid w:val="007F7A5D"/>
    <w:rsid w:val="00804FC2"/>
    <w:rsid w:val="00910DFC"/>
    <w:rsid w:val="00927579"/>
    <w:rsid w:val="009D0D99"/>
    <w:rsid w:val="00A03BF5"/>
    <w:rsid w:val="00A846DA"/>
    <w:rsid w:val="00A853DD"/>
    <w:rsid w:val="00AA4AA5"/>
    <w:rsid w:val="00AD5123"/>
    <w:rsid w:val="00B263B6"/>
    <w:rsid w:val="00B936C4"/>
    <w:rsid w:val="00BE55EB"/>
    <w:rsid w:val="00C02180"/>
    <w:rsid w:val="00C245B2"/>
    <w:rsid w:val="00C910C9"/>
    <w:rsid w:val="00CA1F26"/>
    <w:rsid w:val="00CA55EB"/>
    <w:rsid w:val="00D22EDD"/>
    <w:rsid w:val="00E5594E"/>
    <w:rsid w:val="00E6043F"/>
    <w:rsid w:val="00EA11E4"/>
    <w:rsid w:val="00EA45F5"/>
    <w:rsid w:val="00EA6029"/>
    <w:rsid w:val="00EB7782"/>
    <w:rsid w:val="00F06B80"/>
    <w:rsid w:val="00F8354F"/>
    <w:rsid w:val="00F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73F877"/>
  <w15:docId w15:val="{F9615A23-DCDB-4F99-9B74-589C5D92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EC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31B3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99"/>
    <w:rsid w:val="00EA11E4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sid w:val="005C4EC3"/>
    <w:rPr>
      <w:rFonts w:asciiTheme="majorHAnsi" w:eastAsiaTheme="majorEastAsia" w:hAnsiTheme="majorHAnsi" w:cstheme="majorBidi"/>
      <w:color w:val="031B3C" w:themeColor="accent1" w:themeShade="7F"/>
      <w:sz w:val="24"/>
      <w:szCs w:val="24"/>
    </w:rPr>
  </w:style>
  <w:style w:type="paragraph" w:styleId="ListParagraph">
    <w:name w:val="List Paragraph"/>
    <w:basedOn w:val="Normal"/>
    <w:uiPriority w:val="13"/>
    <w:unhideWhenUsed/>
    <w:qFormat/>
    <w:rsid w:val="005C4E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4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voyagersopris.com/professional-development/letrs/training-support" TargetMode="External"/><Relationship Id="rId12" Type="http://schemas.openxmlformats.org/officeDocument/2006/relationships/hyperlink" Target="https://www.voyagersopris.com/professional-development/letrs/training-support" TargetMode="External"/><Relationship Id="rId13" Type="http://schemas.openxmlformats.org/officeDocument/2006/relationships/image" Target="media/image20.jpg"/><Relationship Id="rId14" Type="http://schemas.openxmlformats.org/officeDocument/2006/relationships/hyperlink" Target="https://www.voyagersopris.com/professional-development/letrs/training-support" TargetMode="Externa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voyagersopris.com/professional-development/letrs/training-support" TargetMode="External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grefe\AppData\Roaming\Microsoft\Templates\Horizontal%20calendar%20(Sunday%20start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20875B531F4F19A49772A572D8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31CC3-EE85-4E53-B436-DED5B9E0BB01}"/>
      </w:docPartPr>
      <w:docPartBody>
        <w:p w:rsidR="00AC0108" w:rsidRDefault="0011104D">
          <w:pPr>
            <w:pStyle w:val="6820875B531F4F19A49772A572D8A6C0"/>
          </w:pPr>
          <w:r>
            <w:t>Sunday</w:t>
          </w:r>
        </w:p>
      </w:docPartBody>
    </w:docPart>
    <w:docPart>
      <w:docPartPr>
        <w:name w:val="0636DF6188EE427681CB99C53EFE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70F3D-70A7-44DE-8910-391708EA5FB8}"/>
      </w:docPartPr>
      <w:docPartBody>
        <w:p w:rsidR="00AC0108" w:rsidRDefault="0011104D">
          <w:pPr>
            <w:pStyle w:val="0636DF6188EE427681CB99C53EFED8EF"/>
          </w:pPr>
          <w:r>
            <w:t>Monday</w:t>
          </w:r>
        </w:p>
      </w:docPartBody>
    </w:docPart>
    <w:docPart>
      <w:docPartPr>
        <w:name w:val="BB34F46BCFDA47248E0A0103795F2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D5178-B049-4CB1-8A8F-7CCDC045368F}"/>
      </w:docPartPr>
      <w:docPartBody>
        <w:p w:rsidR="00AC0108" w:rsidRDefault="0011104D">
          <w:pPr>
            <w:pStyle w:val="BB34F46BCFDA47248E0A0103795F24E7"/>
          </w:pPr>
          <w:r>
            <w:t>Tuesday</w:t>
          </w:r>
        </w:p>
      </w:docPartBody>
    </w:docPart>
    <w:docPart>
      <w:docPartPr>
        <w:name w:val="62145429E4FF4D9FA4C1CBCFB65A3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1701A-F97A-47EB-95AA-0752622EB540}"/>
      </w:docPartPr>
      <w:docPartBody>
        <w:p w:rsidR="00AC0108" w:rsidRDefault="0011104D">
          <w:pPr>
            <w:pStyle w:val="62145429E4FF4D9FA4C1CBCFB65A363D"/>
          </w:pPr>
          <w:r>
            <w:t>Wednesday</w:t>
          </w:r>
        </w:p>
      </w:docPartBody>
    </w:docPart>
    <w:docPart>
      <w:docPartPr>
        <w:name w:val="1D72FA4D2A9446E9A2BF8DB8D4F11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BDBAA-F204-488A-99BB-B0AD3C333929}"/>
      </w:docPartPr>
      <w:docPartBody>
        <w:p w:rsidR="00AC0108" w:rsidRDefault="0011104D">
          <w:pPr>
            <w:pStyle w:val="1D72FA4D2A9446E9A2BF8DB8D4F11531"/>
          </w:pPr>
          <w:r>
            <w:t>Thursday</w:t>
          </w:r>
        </w:p>
      </w:docPartBody>
    </w:docPart>
    <w:docPart>
      <w:docPartPr>
        <w:name w:val="0E4B8394BD714AA98EDAC6653701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71493-7F70-42D5-B943-EF28876C6167}"/>
      </w:docPartPr>
      <w:docPartBody>
        <w:p w:rsidR="00AC0108" w:rsidRDefault="0011104D">
          <w:pPr>
            <w:pStyle w:val="0E4B8394BD714AA98EDAC6653701F6C6"/>
          </w:pPr>
          <w:r>
            <w:t>Friday</w:t>
          </w:r>
        </w:p>
      </w:docPartBody>
    </w:docPart>
    <w:docPart>
      <w:docPartPr>
        <w:name w:val="08E9ECAB41C24748BB56A03A3808A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E652B-736D-417D-8A9E-E6E7CA3D1869}"/>
      </w:docPartPr>
      <w:docPartBody>
        <w:p w:rsidR="00AC0108" w:rsidRDefault="0011104D">
          <w:pPr>
            <w:pStyle w:val="08E9ECAB41C24748BB56A03A3808A474"/>
          </w:pPr>
          <w:r>
            <w:t>Saturday</w:t>
          </w:r>
        </w:p>
      </w:docPartBody>
    </w:docPart>
    <w:docPart>
      <w:docPartPr>
        <w:name w:val="6AA35C05EE604A77A3BABB52AB89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F3FC9-FEC8-464D-B726-8BCC7ACA7650}"/>
      </w:docPartPr>
      <w:docPartBody>
        <w:p w:rsidR="00AC0108" w:rsidRDefault="00AC0108" w:rsidP="00AC0108">
          <w:pPr>
            <w:pStyle w:val="6AA35C05EE604A77A3BABB52AB89C17B"/>
          </w:pPr>
          <w:r>
            <w:t>Sunday</w:t>
          </w:r>
        </w:p>
      </w:docPartBody>
    </w:docPart>
    <w:docPart>
      <w:docPartPr>
        <w:name w:val="E07A5A1EB4B445C482E208358A53E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070C9-808B-4FB9-A0D6-1A77BD3C8CE8}"/>
      </w:docPartPr>
      <w:docPartBody>
        <w:p w:rsidR="00AC0108" w:rsidRDefault="00AC0108" w:rsidP="00AC0108">
          <w:pPr>
            <w:pStyle w:val="E07A5A1EB4B445C482E208358A53E8B3"/>
          </w:pPr>
          <w:r>
            <w:t>Monday</w:t>
          </w:r>
        </w:p>
      </w:docPartBody>
    </w:docPart>
    <w:docPart>
      <w:docPartPr>
        <w:name w:val="665DC1C4DDAF4CF1B246295C87200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EBDCA-344E-4791-BF63-0B4943573675}"/>
      </w:docPartPr>
      <w:docPartBody>
        <w:p w:rsidR="00AC0108" w:rsidRDefault="00AC0108" w:rsidP="00AC0108">
          <w:pPr>
            <w:pStyle w:val="665DC1C4DDAF4CF1B246295C87200775"/>
          </w:pPr>
          <w:r>
            <w:t>Tuesday</w:t>
          </w:r>
        </w:p>
      </w:docPartBody>
    </w:docPart>
    <w:docPart>
      <w:docPartPr>
        <w:name w:val="782FCB2BD9954ADFB16E3A5FED895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A3C44-31F1-4F88-97D5-2222E7E4C34F}"/>
      </w:docPartPr>
      <w:docPartBody>
        <w:p w:rsidR="00AC0108" w:rsidRDefault="00AC0108" w:rsidP="00AC0108">
          <w:pPr>
            <w:pStyle w:val="782FCB2BD9954ADFB16E3A5FED89597F"/>
          </w:pPr>
          <w:r>
            <w:t>Wednesday</w:t>
          </w:r>
        </w:p>
      </w:docPartBody>
    </w:docPart>
    <w:docPart>
      <w:docPartPr>
        <w:name w:val="F40173130BD24F23B5FF6CB5121D4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AFCA-F0F0-47FC-95E9-A466A7C754B0}"/>
      </w:docPartPr>
      <w:docPartBody>
        <w:p w:rsidR="00AC0108" w:rsidRDefault="00AC0108" w:rsidP="00AC0108">
          <w:pPr>
            <w:pStyle w:val="F40173130BD24F23B5FF6CB5121D4398"/>
          </w:pPr>
          <w:r>
            <w:t>Thursday</w:t>
          </w:r>
        </w:p>
      </w:docPartBody>
    </w:docPart>
    <w:docPart>
      <w:docPartPr>
        <w:name w:val="9ADACA52B9A54A6ABBB5802233DB9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1B267-4463-4399-BD20-DBECA4CD3CC3}"/>
      </w:docPartPr>
      <w:docPartBody>
        <w:p w:rsidR="00AC0108" w:rsidRDefault="00AC0108" w:rsidP="00AC0108">
          <w:pPr>
            <w:pStyle w:val="9ADACA52B9A54A6ABBB5802233DB9446"/>
          </w:pPr>
          <w:r>
            <w:t>Friday</w:t>
          </w:r>
        </w:p>
      </w:docPartBody>
    </w:docPart>
    <w:docPart>
      <w:docPartPr>
        <w:name w:val="4B6A10E2A58E4DC9958FF864B1AB9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2FA67-7E9B-49FD-BB7E-6B8633821098}"/>
      </w:docPartPr>
      <w:docPartBody>
        <w:p w:rsidR="00AC0108" w:rsidRDefault="00AC0108" w:rsidP="00AC0108">
          <w:pPr>
            <w:pStyle w:val="4B6A10E2A58E4DC9958FF864B1AB9980"/>
          </w:pPr>
          <w:r>
            <w:t>Saturday</w:t>
          </w:r>
        </w:p>
      </w:docPartBody>
    </w:docPart>
    <w:docPart>
      <w:docPartPr>
        <w:name w:val="B7E8400277034B18A646459806070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1B8C0-87CA-4251-AB19-15D7795B1664}"/>
      </w:docPartPr>
      <w:docPartBody>
        <w:p w:rsidR="00AC0108" w:rsidRDefault="00AC0108" w:rsidP="00AC0108">
          <w:pPr>
            <w:pStyle w:val="B7E8400277034B18A646459806070527"/>
          </w:pPr>
          <w:r>
            <w:t>Sunday</w:t>
          </w:r>
        </w:p>
      </w:docPartBody>
    </w:docPart>
    <w:docPart>
      <w:docPartPr>
        <w:name w:val="479E10FA20E84C2FB50C1FA43C51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41B5B-2DA4-43DD-9DF1-426F521CD84F}"/>
      </w:docPartPr>
      <w:docPartBody>
        <w:p w:rsidR="00AC0108" w:rsidRDefault="00AC0108" w:rsidP="00AC0108">
          <w:pPr>
            <w:pStyle w:val="479E10FA20E84C2FB50C1FA43C518996"/>
          </w:pPr>
          <w:r>
            <w:t>Monday</w:t>
          </w:r>
        </w:p>
      </w:docPartBody>
    </w:docPart>
    <w:docPart>
      <w:docPartPr>
        <w:name w:val="5CC22E7E7D7E43138066DB3090608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5E510-FEE4-4805-A3B0-6FC28BD20DBE}"/>
      </w:docPartPr>
      <w:docPartBody>
        <w:p w:rsidR="00AC0108" w:rsidRDefault="00AC0108" w:rsidP="00AC0108">
          <w:pPr>
            <w:pStyle w:val="5CC22E7E7D7E43138066DB3090608B21"/>
          </w:pPr>
          <w:r>
            <w:t>Tuesday</w:t>
          </w:r>
        </w:p>
      </w:docPartBody>
    </w:docPart>
    <w:docPart>
      <w:docPartPr>
        <w:name w:val="1F18D6107C9D4E188C7E1BCDED769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51D3-ABD0-4147-92A2-832BDCA77C5F}"/>
      </w:docPartPr>
      <w:docPartBody>
        <w:p w:rsidR="00AC0108" w:rsidRDefault="00AC0108" w:rsidP="00AC0108">
          <w:pPr>
            <w:pStyle w:val="1F18D6107C9D4E188C7E1BCDED7697D9"/>
          </w:pPr>
          <w:r>
            <w:t>Wednesday</w:t>
          </w:r>
        </w:p>
      </w:docPartBody>
    </w:docPart>
    <w:docPart>
      <w:docPartPr>
        <w:name w:val="74073DC4BBAE4CE2BCB87DD919FD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D8B4-9F85-4A37-9C1B-7694DD0390A3}"/>
      </w:docPartPr>
      <w:docPartBody>
        <w:p w:rsidR="00AC0108" w:rsidRDefault="00AC0108" w:rsidP="00AC0108">
          <w:pPr>
            <w:pStyle w:val="74073DC4BBAE4CE2BCB87DD919FDDA4F"/>
          </w:pPr>
          <w:r>
            <w:t>Thursday</w:t>
          </w:r>
        </w:p>
      </w:docPartBody>
    </w:docPart>
    <w:docPart>
      <w:docPartPr>
        <w:name w:val="5102EF47D84F4A0FA718C548D11B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4FC4-2F8D-40DE-875D-885137624367}"/>
      </w:docPartPr>
      <w:docPartBody>
        <w:p w:rsidR="00AC0108" w:rsidRDefault="00AC0108" w:rsidP="00AC0108">
          <w:pPr>
            <w:pStyle w:val="5102EF47D84F4A0FA718C548D11BB429"/>
          </w:pPr>
          <w:r>
            <w:t>Friday</w:t>
          </w:r>
        </w:p>
      </w:docPartBody>
    </w:docPart>
    <w:docPart>
      <w:docPartPr>
        <w:name w:val="E4984447AFC043C7B4C129F0C8443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42806-5677-4DE0-95E3-4CF63235AFBA}"/>
      </w:docPartPr>
      <w:docPartBody>
        <w:p w:rsidR="00AC0108" w:rsidRDefault="00AC0108" w:rsidP="00AC0108">
          <w:pPr>
            <w:pStyle w:val="E4984447AFC043C7B4C129F0C8443B83"/>
          </w:pPr>
          <w:r>
            <w:t>Saturday</w:t>
          </w:r>
        </w:p>
      </w:docPartBody>
    </w:docPart>
    <w:docPart>
      <w:docPartPr>
        <w:name w:val="95B08D6815CB4ED2A9127AB96F054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F6792-BD9A-4BDC-AB4E-ACFCE76EE609}"/>
      </w:docPartPr>
      <w:docPartBody>
        <w:p w:rsidR="009C1E5C" w:rsidRDefault="00F646A8" w:rsidP="00F646A8">
          <w:pPr>
            <w:pStyle w:val="95B08D6815CB4ED2A9127AB96F054DEF"/>
          </w:pPr>
          <w:r>
            <w:t>Sunday</w:t>
          </w:r>
        </w:p>
      </w:docPartBody>
    </w:docPart>
    <w:docPart>
      <w:docPartPr>
        <w:name w:val="5D4EE741B32E447A97B8EC8A6651E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D071E-75A3-4142-A1F0-53B76BDA4F7B}"/>
      </w:docPartPr>
      <w:docPartBody>
        <w:p w:rsidR="009C1E5C" w:rsidRDefault="00F646A8" w:rsidP="00F646A8">
          <w:pPr>
            <w:pStyle w:val="5D4EE741B32E447A97B8EC8A6651ED72"/>
          </w:pPr>
          <w:r>
            <w:t>Monday</w:t>
          </w:r>
        </w:p>
      </w:docPartBody>
    </w:docPart>
    <w:docPart>
      <w:docPartPr>
        <w:name w:val="A01290117DE7442791E73F78B2FE5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9C07D-61F6-433C-9B52-742ABB35AF5B}"/>
      </w:docPartPr>
      <w:docPartBody>
        <w:p w:rsidR="009C1E5C" w:rsidRDefault="00F646A8" w:rsidP="00F646A8">
          <w:pPr>
            <w:pStyle w:val="A01290117DE7442791E73F78B2FE51E7"/>
          </w:pPr>
          <w:r>
            <w:t>Tuesday</w:t>
          </w:r>
        </w:p>
      </w:docPartBody>
    </w:docPart>
    <w:docPart>
      <w:docPartPr>
        <w:name w:val="39C29ECAF4EA47C99EFEEF33F735F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115DE-6883-4B95-A462-AA219040199D}"/>
      </w:docPartPr>
      <w:docPartBody>
        <w:p w:rsidR="009C1E5C" w:rsidRDefault="00F646A8" w:rsidP="00F646A8">
          <w:pPr>
            <w:pStyle w:val="39C29ECAF4EA47C99EFEEF33F735F214"/>
          </w:pPr>
          <w:r>
            <w:t>Wednesday</w:t>
          </w:r>
        </w:p>
      </w:docPartBody>
    </w:docPart>
    <w:docPart>
      <w:docPartPr>
        <w:name w:val="5326F41B70604F2F9E2C67BFB8AEF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5E0EF-E54A-4DB1-B65B-8009010B1B00}"/>
      </w:docPartPr>
      <w:docPartBody>
        <w:p w:rsidR="009C1E5C" w:rsidRDefault="00F646A8" w:rsidP="00F646A8">
          <w:pPr>
            <w:pStyle w:val="5326F41B70604F2F9E2C67BFB8AEF42C"/>
          </w:pPr>
          <w:r>
            <w:t>Thursday</w:t>
          </w:r>
        </w:p>
      </w:docPartBody>
    </w:docPart>
    <w:docPart>
      <w:docPartPr>
        <w:name w:val="DB4C31C43B844EDD920B078BA3D7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6DE30-361C-4C18-9A4C-03A84AD032B8}"/>
      </w:docPartPr>
      <w:docPartBody>
        <w:p w:rsidR="009C1E5C" w:rsidRDefault="00F646A8" w:rsidP="00F646A8">
          <w:pPr>
            <w:pStyle w:val="DB4C31C43B844EDD920B078BA3D78996"/>
          </w:pPr>
          <w:r>
            <w:t>Friday</w:t>
          </w:r>
        </w:p>
      </w:docPartBody>
    </w:docPart>
    <w:docPart>
      <w:docPartPr>
        <w:name w:val="96E6796DD29C40978F022D160060A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347EF-D37D-4BC7-8D7C-6AFF486FF1F7}"/>
      </w:docPartPr>
      <w:docPartBody>
        <w:p w:rsidR="009C1E5C" w:rsidRDefault="00F646A8" w:rsidP="00F646A8">
          <w:pPr>
            <w:pStyle w:val="96E6796DD29C40978F022D160060AC1B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4D"/>
    <w:rsid w:val="0011104D"/>
    <w:rsid w:val="004F469E"/>
    <w:rsid w:val="00982A49"/>
    <w:rsid w:val="009C1E5C"/>
    <w:rsid w:val="00AC0108"/>
    <w:rsid w:val="00BA0C51"/>
    <w:rsid w:val="00CB6261"/>
    <w:rsid w:val="00E0096F"/>
    <w:rsid w:val="00F6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20875B531F4F19A49772A572D8A6C0">
    <w:name w:val="6820875B531F4F19A49772A572D8A6C0"/>
  </w:style>
  <w:style w:type="paragraph" w:customStyle="1" w:styleId="0636DF6188EE427681CB99C53EFED8EF">
    <w:name w:val="0636DF6188EE427681CB99C53EFED8EF"/>
  </w:style>
  <w:style w:type="paragraph" w:customStyle="1" w:styleId="BB34F46BCFDA47248E0A0103795F24E7">
    <w:name w:val="BB34F46BCFDA47248E0A0103795F24E7"/>
  </w:style>
  <w:style w:type="paragraph" w:customStyle="1" w:styleId="62145429E4FF4D9FA4C1CBCFB65A363D">
    <w:name w:val="62145429E4FF4D9FA4C1CBCFB65A363D"/>
  </w:style>
  <w:style w:type="paragraph" w:customStyle="1" w:styleId="1D72FA4D2A9446E9A2BF8DB8D4F11531">
    <w:name w:val="1D72FA4D2A9446E9A2BF8DB8D4F11531"/>
  </w:style>
  <w:style w:type="paragraph" w:customStyle="1" w:styleId="0E4B8394BD714AA98EDAC6653701F6C6">
    <w:name w:val="0E4B8394BD714AA98EDAC6653701F6C6"/>
  </w:style>
  <w:style w:type="paragraph" w:customStyle="1" w:styleId="08E9ECAB41C24748BB56A03A3808A474">
    <w:name w:val="08E9ECAB41C24748BB56A03A3808A474"/>
  </w:style>
  <w:style w:type="paragraph" w:customStyle="1" w:styleId="257EEBF78B7F418FBA97321056BCFDF6">
    <w:name w:val="257EEBF78B7F418FBA97321056BCFDF6"/>
  </w:style>
  <w:style w:type="paragraph" w:customStyle="1" w:styleId="A322DC0850A64FDBB8DD56E5435BD4BD">
    <w:name w:val="A322DC0850A64FDBB8DD56E5435BD4BD"/>
  </w:style>
  <w:style w:type="paragraph" w:customStyle="1" w:styleId="07DD3DE5AC384668AEF18EC991B6BFF9">
    <w:name w:val="07DD3DE5AC384668AEF18EC991B6BFF9"/>
  </w:style>
  <w:style w:type="paragraph" w:customStyle="1" w:styleId="8F0FFA3FAB054F3F8F581D307586D45C">
    <w:name w:val="8F0FFA3FAB054F3F8F581D307586D45C"/>
  </w:style>
  <w:style w:type="paragraph" w:customStyle="1" w:styleId="FFEF74346AF842BDAA6325390B0BF037">
    <w:name w:val="FFEF74346AF842BDAA6325390B0BF037"/>
  </w:style>
  <w:style w:type="paragraph" w:customStyle="1" w:styleId="D149FED286724288B68DA68DF2B0834F">
    <w:name w:val="D149FED286724288B68DA68DF2B0834F"/>
  </w:style>
  <w:style w:type="paragraph" w:customStyle="1" w:styleId="03640BA27B2C434A87D4FF62DB231B70">
    <w:name w:val="03640BA27B2C434A87D4FF62DB231B70"/>
  </w:style>
  <w:style w:type="paragraph" w:customStyle="1" w:styleId="6AA35C05EE604A77A3BABB52AB89C17B">
    <w:name w:val="6AA35C05EE604A77A3BABB52AB89C17B"/>
    <w:rsid w:val="00AC0108"/>
  </w:style>
  <w:style w:type="paragraph" w:customStyle="1" w:styleId="E07A5A1EB4B445C482E208358A53E8B3">
    <w:name w:val="E07A5A1EB4B445C482E208358A53E8B3"/>
    <w:rsid w:val="00AC0108"/>
  </w:style>
  <w:style w:type="paragraph" w:customStyle="1" w:styleId="665DC1C4DDAF4CF1B246295C87200775">
    <w:name w:val="665DC1C4DDAF4CF1B246295C87200775"/>
    <w:rsid w:val="00AC0108"/>
  </w:style>
  <w:style w:type="paragraph" w:customStyle="1" w:styleId="782FCB2BD9954ADFB16E3A5FED89597F">
    <w:name w:val="782FCB2BD9954ADFB16E3A5FED89597F"/>
    <w:rsid w:val="00AC0108"/>
  </w:style>
  <w:style w:type="paragraph" w:customStyle="1" w:styleId="F40173130BD24F23B5FF6CB5121D4398">
    <w:name w:val="F40173130BD24F23B5FF6CB5121D4398"/>
    <w:rsid w:val="00AC0108"/>
  </w:style>
  <w:style w:type="paragraph" w:customStyle="1" w:styleId="9ADACA52B9A54A6ABBB5802233DB9446">
    <w:name w:val="9ADACA52B9A54A6ABBB5802233DB9446"/>
    <w:rsid w:val="00AC0108"/>
  </w:style>
  <w:style w:type="paragraph" w:customStyle="1" w:styleId="4B6A10E2A58E4DC9958FF864B1AB9980">
    <w:name w:val="4B6A10E2A58E4DC9958FF864B1AB9980"/>
    <w:rsid w:val="00AC0108"/>
  </w:style>
  <w:style w:type="paragraph" w:customStyle="1" w:styleId="D4B20A7B92A94BDF9ACAF7D72EAE7738">
    <w:name w:val="D4B20A7B92A94BDF9ACAF7D72EAE7738"/>
    <w:rsid w:val="00AC0108"/>
  </w:style>
  <w:style w:type="paragraph" w:customStyle="1" w:styleId="021C26F9851D4512AD010CDFD0D2C929">
    <w:name w:val="021C26F9851D4512AD010CDFD0D2C929"/>
    <w:rsid w:val="00AC0108"/>
  </w:style>
  <w:style w:type="paragraph" w:customStyle="1" w:styleId="B7E8400277034B18A646459806070527">
    <w:name w:val="B7E8400277034B18A646459806070527"/>
    <w:rsid w:val="00AC0108"/>
  </w:style>
  <w:style w:type="paragraph" w:customStyle="1" w:styleId="479E10FA20E84C2FB50C1FA43C518996">
    <w:name w:val="479E10FA20E84C2FB50C1FA43C518996"/>
    <w:rsid w:val="00AC0108"/>
  </w:style>
  <w:style w:type="paragraph" w:customStyle="1" w:styleId="5CC22E7E7D7E43138066DB3090608B21">
    <w:name w:val="5CC22E7E7D7E43138066DB3090608B21"/>
    <w:rsid w:val="00AC0108"/>
  </w:style>
  <w:style w:type="paragraph" w:customStyle="1" w:styleId="1F18D6107C9D4E188C7E1BCDED7697D9">
    <w:name w:val="1F18D6107C9D4E188C7E1BCDED7697D9"/>
    <w:rsid w:val="00AC0108"/>
  </w:style>
  <w:style w:type="paragraph" w:customStyle="1" w:styleId="74073DC4BBAE4CE2BCB87DD919FDDA4F">
    <w:name w:val="74073DC4BBAE4CE2BCB87DD919FDDA4F"/>
    <w:rsid w:val="00AC0108"/>
  </w:style>
  <w:style w:type="paragraph" w:customStyle="1" w:styleId="5102EF47D84F4A0FA718C548D11BB429">
    <w:name w:val="5102EF47D84F4A0FA718C548D11BB429"/>
    <w:rsid w:val="00AC0108"/>
  </w:style>
  <w:style w:type="paragraph" w:customStyle="1" w:styleId="E4984447AFC043C7B4C129F0C8443B83">
    <w:name w:val="E4984447AFC043C7B4C129F0C8443B83"/>
    <w:rsid w:val="00AC0108"/>
  </w:style>
  <w:style w:type="paragraph" w:customStyle="1" w:styleId="4A61F5EB85E848F1BE6F42802244426C">
    <w:name w:val="4A61F5EB85E848F1BE6F42802244426C"/>
    <w:rsid w:val="00AC0108"/>
  </w:style>
  <w:style w:type="paragraph" w:customStyle="1" w:styleId="3B5F31F04B0542BDBAB5C899B96209FA">
    <w:name w:val="3B5F31F04B0542BDBAB5C899B96209FA"/>
    <w:rsid w:val="00AC0108"/>
  </w:style>
  <w:style w:type="paragraph" w:customStyle="1" w:styleId="95B08D6815CB4ED2A9127AB96F054DEF">
    <w:name w:val="95B08D6815CB4ED2A9127AB96F054DEF"/>
    <w:rsid w:val="00F646A8"/>
  </w:style>
  <w:style w:type="paragraph" w:customStyle="1" w:styleId="5D4EE741B32E447A97B8EC8A6651ED72">
    <w:name w:val="5D4EE741B32E447A97B8EC8A6651ED72"/>
    <w:rsid w:val="00F646A8"/>
  </w:style>
  <w:style w:type="paragraph" w:customStyle="1" w:styleId="A01290117DE7442791E73F78B2FE51E7">
    <w:name w:val="A01290117DE7442791E73F78B2FE51E7"/>
    <w:rsid w:val="00F646A8"/>
  </w:style>
  <w:style w:type="paragraph" w:customStyle="1" w:styleId="39C29ECAF4EA47C99EFEEF33F735F214">
    <w:name w:val="39C29ECAF4EA47C99EFEEF33F735F214"/>
    <w:rsid w:val="00F646A8"/>
  </w:style>
  <w:style w:type="paragraph" w:customStyle="1" w:styleId="5326F41B70604F2F9E2C67BFB8AEF42C">
    <w:name w:val="5326F41B70604F2F9E2C67BFB8AEF42C"/>
    <w:rsid w:val="00F646A8"/>
  </w:style>
  <w:style w:type="paragraph" w:customStyle="1" w:styleId="DB4C31C43B844EDD920B078BA3D78996">
    <w:name w:val="DB4C31C43B844EDD920B078BA3D78996"/>
    <w:rsid w:val="00F646A8"/>
  </w:style>
  <w:style w:type="paragraph" w:customStyle="1" w:styleId="96E6796DD29C40978F022D160060AC1B">
    <w:name w:val="96E6796DD29C40978F022D160060AC1B"/>
    <w:rsid w:val="00F64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B32E-CC50-854E-8766-95EA6B0D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C:\Users\kgrefe\AppData\Roaming\Microsoft\Templates\Horizontal calendar (Sunday start).dotm</Template>
  <TotalTime>1</TotalTime>
  <Pages>4</Pages>
  <Words>1720</Words>
  <Characters>9805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Grefe</dc:creator>
  <cp:keywords/>
  <dc:description/>
  <cp:lastModifiedBy>Microsoft Office User</cp:lastModifiedBy>
  <cp:revision>2</cp:revision>
  <cp:lastPrinted>2020-06-14T14:31:00Z</cp:lastPrinted>
  <dcterms:created xsi:type="dcterms:W3CDTF">2020-06-22T18:15:00Z</dcterms:created>
  <dcterms:modified xsi:type="dcterms:W3CDTF">2020-06-22T18:15:00Z</dcterms:modified>
  <cp:category/>
</cp:coreProperties>
</file>